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FB51" w14:textId="33AE65F0" w:rsidR="000F1424" w:rsidRPr="00DC13A8" w:rsidRDefault="000F1424" w:rsidP="00DC13A8">
      <w:pPr>
        <w:ind w:left="4320" w:firstLine="480"/>
        <w:rPr>
          <w:rFonts w:ascii="Arial" w:eastAsia="Microsoft JhengHei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90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675"/>
        <w:gridCol w:w="283"/>
        <w:gridCol w:w="1560"/>
        <w:gridCol w:w="2693"/>
      </w:tblGrid>
      <w:tr w:rsidR="000F1424" w:rsidRPr="00825D59" w14:paraId="32FF2E7F" w14:textId="77777777" w:rsidTr="001C3731">
        <w:trPr>
          <w:trHeight w:val="2199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2A12F1" w14:textId="77777777" w:rsidR="000F1424" w:rsidRPr="000F1424" w:rsidRDefault="000F1424" w:rsidP="000F1424">
            <w:pPr>
              <w:rPr>
                <w:rFonts w:ascii="Arial" w:eastAsia="Microsoft JhengHei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bookmarkStart w:id="0" w:name="_Hlk166069375" w:colFirst="3" w:colLast="4"/>
            <w:r w:rsidRPr="000F1424">
              <w:rPr>
                <w:rFonts w:ascii="Arial" w:eastAsia="Microsoft JhengHei" w:hAnsi="Arial" w:cs="Arial"/>
                <w:b/>
                <w:bCs/>
                <w:color w:val="000000"/>
                <w:sz w:val="16"/>
                <w:szCs w:val="16"/>
                <w:lang w:val="en-GB"/>
              </w:rPr>
              <w:t>Quotation For:</w:t>
            </w:r>
          </w:p>
          <w:p w14:paraId="4D256A16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Company:</w:t>
            </w:r>
          </w:p>
          <w:p w14:paraId="2F63B339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Contact person:</w:t>
            </w:r>
          </w:p>
          <w:p w14:paraId="1EDF5465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Address:</w:t>
            </w:r>
          </w:p>
          <w:p w14:paraId="4216E68E" w14:textId="77777777" w:rsidR="00FC4EE7" w:rsidRDefault="00FC4EE7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</w:p>
          <w:p w14:paraId="78B5737D" w14:textId="2C10EC0F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C8994" w14:textId="77777777" w:rsidR="000F1424" w:rsidRPr="00231D2E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</w:p>
          <w:p w14:paraId="41FB0914" w14:textId="77777777" w:rsidR="00231D2E" w:rsidRDefault="00231D2E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</w:t>
            </w:r>
            <w:proofErr w:type="spellStart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CustomerName</w:t>
            </w:r>
            <w:proofErr w:type="spellEnd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&gt;&gt;</w:t>
            </w:r>
          </w:p>
          <w:p w14:paraId="1CE146F3" w14:textId="77777777" w:rsidR="00231D2E" w:rsidRDefault="00231D2E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</w:t>
            </w:r>
            <w:proofErr w:type="spellStart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ContactPerson</w:t>
            </w:r>
            <w:proofErr w:type="spellEnd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&gt;&gt;</w:t>
            </w:r>
          </w:p>
          <w:p w14:paraId="3324F67D" w14:textId="77777777" w:rsidR="00231D2E" w:rsidRDefault="00231D2E" w:rsidP="00A379E5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</w:t>
            </w:r>
            <w:proofErr w:type="spellStart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CustomerAddress</w:t>
            </w:r>
            <w:proofErr w:type="spellEnd"/>
            <w:r w:rsidRPr="00231D2E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&gt;&gt;</w:t>
            </w:r>
          </w:p>
          <w:p w14:paraId="105C7AFA" w14:textId="7F8A5F20" w:rsidR="00F414E7" w:rsidRPr="00231D2E" w:rsidRDefault="00F414E7" w:rsidP="00231D2E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69386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5931" w14:textId="0875BBED" w:rsidR="000F1424" w:rsidRPr="000F1424" w:rsidRDefault="00754B59" w:rsidP="000F1424">
            <w:pPr>
              <w:rPr>
                <w:rFonts w:ascii="Arial" w:eastAsia="Microsoft JhengHei" w:hAnsi="Arial" w:cs="Arial"/>
                <w:b/>
                <w:bCs/>
                <w:color w:val="000000"/>
                <w:sz w:val="16"/>
                <w:szCs w:val="16"/>
                <w:u w:val="single"/>
                <w:lang w:val="en-GB"/>
              </w:rPr>
            </w:pPr>
            <w:r>
              <w:rPr>
                <w:rFonts w:ascii="Arial" w:eastAsia="Microsoft JhengHei" w:hAnsi="Arial" w:cs="Arial"/>
                <w:b/>
                <w:bCs/>
                <w:color w:val="000000"/>
                <w:sz w:val="16"/>
                <w:szCs w:val="16"/>
                <w:u w:val="single"/>
                <w:lang w:val="en-GB"/>
              </w:rPr>
              <w:t>DELTA</w:t>
            </w:r>
          </w:p>
          <w:p w14:paraId="6C887AA6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Quotation Date:</w:t>
            </w:r>
          </w:p>
          <w:p w14:paraId="4AD627F1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Valid until:</w:t>
            </w:r>
          </w:p>
          <w:p w14:paraId="14C72949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Quotation No.:</w:t>
            </w:r>
          </w:p>
          <w:p w14:paraId="37879C1A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Sales Manager:</w:t>
            </w:r>
          </w:p>
          <w:p w14:paraId="5037B267" w14:textId="77777777" w:rsidR="000F1424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Email:</w:t>
            </w:r>
          </w:p>
          <w:p w14:paraId="687C6F54" w14:textId="2CE71EDF" w:rsidR="00B4561C" w:rsidRPr="000F1424" w:rsidRDefault="009625F2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 xml:space="preserve">Order </w:t>
            </w:r>
            <w:proofErr w:type="gramStart"/>
            <w: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>send</w:t>
            </w:r>
            <w:proofErr w:type="gramEnd"/>
            <w:r>
              <w:rPr>
                <w:rFonts w:ascii="Arial" w:eastAsia="Microsoft JhengHei" w:hAnsi="Arial" w:cs="Arial"/>
                <w:color w:val="000000"/>
                <w:sz w:val="16"/>
                <w:szCs w:val="16"/>
                <w:lang w:val="en-GB"/>
              </w:rPr>
              <w:t xml:space="preserve"> to: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A36" w14:textId="77777777" w:rsidR="000F1424" w:rsidRPr="00485D8D" w:rsidRDefault="000F1424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</w:pPr>
          </w:p>
          <w:p w14:paraId="4B819577" w14:textId="77777777" w:rsidR="00E0294F" w:rsidRPr="00E0294F" w:rsidRDefault="00E0294F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&lt;&lt;Date&gt;&gt;</w:t>
            </w:r>
          </w:p>
          <w:p w14:paraId="0C2B5DAE" w14:textId="77777777" w:rsidR="00E0294F" w:rsidRDefault="00E0294F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</w:t>
            </w:r>
            <w:proofErr w:type="spellStart"/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ValidUntil</w:t>
            </w:r>
            <w:proofErr w:type="spellEnd"/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&gt;&gt;</w:t>
            </w:r>
          </w:p>
          <w:p w14:paraId="34A32C2A" w14:textId="77777777" w:rsidR="00E0294F" w:rsidRDefault="00E0294F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</w:rPr>
            </w:pPr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&lt;&lt;</w:t>
            </w:r>
            <w:proofErr w:type="spellStart"/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QuoteNo</w:t>
            </w:r>
            <w:proofErr w:type="spellEnd"/>
            <w:r w:rsidRPr="00E0294F">
              <w:rPr>
                <w:rFonts w:ascii="Arial" w:eastAsia="Microsoft JhengHei" w:hAnsi="Arial" w:cs="Arial"/>
                <w:color w:val="000000"/>
                <w:sz w:val="16"/>
                <w:szCs w:val="16"/>
              </w:rPr>
              <w:t>&gt;&gt;</w:t>
            </w:r>
          </w:p>
          <w:p w14:paraId="765B2967" w14:textId="08C625C2" w:rsidR="000F1424" w:rsidRPr="00825D59" w:rsidRDefault="00825D59" w:rsidP="000F1424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</w:pPr>
            <w:r w:rsidRPr="00825D59"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  <w:t>Markus Gensler</w:t>
            </w:r>
          </w:p>
          <w:p w14:paraId="7B58B122" w14:textId="1F0D4FF4" w:rsidR="001C3731" w:rsidRPr="00825D59" w:rsidRDefault="00825D59" w:rsidP="001C3731">
            <w:pPr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</w:pPr>
            <w:r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  <w:t>Markus.gensler</w:t>
            </w:r>
            <w:r w:rsidR="00B57195">
              <w:rPr>
                <w:rFonts w:ascii="Arial" w:eastAsia="Microsoft JhengHei" w:hAnsi="Arial" w:cs="Arial"/>
                <w:color w:val="000000"/>
                <w:sz w:val="16"/>
                <w:szCs w:val="16"/>
                <w:lang w:val="de-DE"/>
              </w:rPr>
              <w:t>@deltaww.com</w:t>
            </w:r>
          </w:p>
          <w:p w14:paraId="318AC047" w14:textId="4E78D6F7" w:rsidR="001C3731" w:rsidRPr="00825D59" w:rsidRDefault="001C3731" w:rsidP="001C3731">
            <w:pPr>
              <w:rPr>
                <w:rFonts w:ascii="Arial" w:eastAsia="Microsoft JhengHei" w:hAnsi="Arial" w:cs="Arial"/>
                <w:sz w:val="16"/>
                <w:szCs w:val="16"/>
                <w:lang w:val="de-DE"/>
              </w:rPr>
            </w:pPr>
            <w:r w:rsidRPr="00825D59">
              <w:rPr>
                <w:rFonts w:ascii="Arial" w:eastAsia="Microsoft JhengHei" w:hAnsi="Arial" w:cs="Arial"/>
                <w:sz w:val="16"/>
                <w:szCs w:val="16"/>
                <w:lang w:val="de-DE"/>
              </w:rPr>
              <w:t>customer-support@deltaww.com</w:t>
            </w:r>
          </w:p>
        </w:tc>
      </w:tr>
    </w:tbl>
    <w:p w14:paraId="02A79BA7" w14:textId="77777777" w:rsidR="000F1424" w:rsidRDefault="000F1424" w:rsidP="000F1424">
      <w:pPr>
        <w:rPr>
          <w:rFonts w:ascii="Arial" w:eastAsia="Microsoft JhengHei" w:hAnsi="Arial" w:cs="Arial"/>
          <w:color w:val="000000"/>
          <w:sz w:val="20"/>
          <w:szCs w:val="20"/>
          <w:lang w:val="de-DE"/>
        </w:rPr>
      </w:pPr>
      <w:bookmarkStart w:id="1" w:name="_Hlk166069355"/>
      <w:bookmarkEnd w:id="0"/>
    </w:p>
    <w:p w14:paraId="7C9FAB22" w14:textId="77777777" w:rsidR="00143301" w:rsidRDefault="00143301" w:rsidP="000F1424">
      <w:pPr>
        <w:rPr>
          <w:rFonts w:ascii="Arial" w:eastAsia="Microsoft JhengHei" w:hAnsi="Arial" w:cs="Arial"/>
          <w:color w:val="000000"/>
          <w:sz w:val="20"/>
          <w:szCs w:val="20"/>
        </w:rPr>
      </w:pPr>
    </w:p>
    <w:p w14:paraId="6FAB6E84" w14:textId="4723E9C3" w:rsidR="00143301" w:rsidRDefault="00143301" w:rsidP="000F1424">
      <w:pPr>
        <w:rPr>
          <w:rFonts w:ascii="Arial" w:eastAsia="Microsoft JhengHei" w:hAnsi="Arial" w:cs="Arial"/>
          <w:color w:val="000000"/>
          <w:sz w:val="20"/>
          <w:szCs w:val="20"/>
          <w:lang w:val="de-DE"/>
        </w:rPr>
      </w:pPr>
      <w:r w:rsidRPr="00143301">
        <w:rPr>
          <w:rFonts w:ascii="Arial" w:eastAsia="Microsoft JhengHei" w:hAnsi="Arial" w:cs="Arial"/>
          <w:color w:val="000000"/>
          <w:sz w:val="20"/>
          <w:szCs w:val="20"/>
        </w:rPr>
        <w:t>&lt;&lt;ITEMS_TABLE&gt;&gt;</w:t>
      </w:r>
    </w:p>
    <w:p w14:paraId="199A41FF" w14:textId="77777777" w:rsidR="00580564" w:rsidRDefault="00580564" w:rsidP="000F1424">
      <w:pPr>
        <w:rPr>
          <w:rFonts w:ascii="Arial" w:eastAsia="Microsoft JhengHei" w:hAnsi="Arial" w:cs="Arial"/>
          <w:b/>
          <w:bCs/>
          <w:color w:val="000000"/>
          <w:sz w:val="16"/>
          <w:szCs w:val="16"/>
        </w:rPr>
      </w:pPr>
      <w:bookmarkStart w:id="2" w:name="_Hlk166069650"/>
    </w:p>
    <w:p w14:paraId="5A61257B" w14:textId="72C56400" w:rsidR="000F1424" w:rsidRPr="000F1424" w:rsidRDefault="000F1424" w:rsidP="000F1424">
      <w:pPr>
        <w:rPr>
          <w:rFonts w:ascii="Arial" w:eastAsia="Microsoft JhengHei" w:hAnsi="Arial" w:cs="Arial"/>
          <w:b/>
          <w:bCs/>
          <w:color w:val="000000"/>
          <w:sz w:val="16"/>
          <w:szCs w:val="16"/>
        </w:rPr>
      </w:pPr>
      <w:r w:rsidRPr="000F1424">
        <w:rPr>
          <w:rFonts w:ascii="Arial" w:eastAsia="Microsoft JhengHei" w:hAnsi="Arial" w:cs="Arial"/>
          <w:b/>
          <w:bCs/>
          <w:color w:val="000000"/>
          <w:sz w:val="16"/>
          <w:szCs w:val="16"/>
        </w:rPr>
        <w:t>General Terms &amp; Conditions</w:t>
      </w:r>
    </w:p>
    <w:p w14:paraId="5BE7B4F3" w14:textId="77777777" w:rsidR="000F1424" w:rsidRPr="000F1424" w:rsidRDefault="000F1424" w:rsidP="00682EEA">
      <w:pPr>
        <w:rPr>
          <w:rFonts w:ascii="Arial" w:eastAsia="Microsoft JhengHei" w:hAnsi="Arial" w:cs="Arial"/>
          <w:color w:val="000000"/>
          <w:sz w:val="16"/>
          <w:szCs w:val="16"/>
        </w:rPr>
      </w:pPr>
      <w:r w:rsidRPr="000F1424">
        <w:rPr>
          <w:rFonts w:ascii="Arial" w:eastAsia="Microsoft JhengHei" w:hAnsi="Arial" w:cs="Arial"/>
          <w:b/>
          <w:bCs/>
          <w:color w:val="000000"/>
          <w:sz w:val="16"/>
          <w:szCs w:val="16"/>
        </w:rPr>
        <w:t>Please check the T&amp;C details on the second page</w:t>
      </w:r>
      <w:r w:rsidRPr="000F1424">
        <w:rPr>
          <w:rFonts w:ascii="Arial" w:eastAsia="Microsoft JhengHei" w:hAnsi="Arial" w:cs="Arial"/>
          <w:color w:val="000000"/>
          <w:sz w:val="16"/>
          <w:szCs w:val="16"/>
        </w:rPr>
        <w:t>.</w:t>
      </w:r>
    </w:p>
    <w:p w14:paraId="3C8BC05C" w14:textId="77777777" w:rsidR="00833FA5" w:rsidRPr="000F1424" w:rsidRDefault="00833FA5" w:rsidP="000F1424">
      <w:pPr>
        <w:rPr>
          <w:rFonts w:ascii="Arial" w:eastAsia="Microsoft JhengHei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222"/>
      </w:tblGrid>
      <w:tr w:rsidR="000F1424" w:rsidRPr="000F1424" w14:paraId="7DD72CC3" w14:textId="77777777" w:rsidTr="000F1424">
        <w:trPr>
          <w:trHeight w:val="74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6EDA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8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5D96" w14:textId="439DBE68" w:rsidR="000F1424" w:rsidRPr="000F1424" w:rsidRDefault="002C49D4" w:rsidP="000F1424">
            <w:pP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7EEDEA" wp14:editId="1ED8184E">
                  <wp:simplePos x="0" y="0"/>
                  <wp:positionH relativeFrom="column">
                    <wp:posOffset>-5136</wp:posOffset>
                  </wp:positionH>
                  <wp:positionV relativeFrom="paragraph">
                    <wp:posOffset>-324496</wp:posOffset>
                  </wp:positionV>
                  <wp:extent cx="2130949" cy="935338"/>
                  <wp:effectExtent l="0" t="0" r="0" b="0"/>
                  <wp:wrapNone/>
                  <wp:docPr id="1532491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767" cy="940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1424" w:rsidRPr="000F1424" w14:paraId="2AC2C008" w14:textId="77777777" w:rsidTr="0023247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3CE9" w14:textId="77777777" w:rsidR="000F1424" w:rsidRPr="000F1424" w:rsidRDefault="000F1424" w:rsidP="000F1424">
            <w:pP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</w:pPr>
            <w:r w:rsidRPr="000F1424"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  <w:t>Delta Sales Manager:</w:t>
            </w:r>
          </w:p>
        </w:tc>
        <w:tc>
          <w:tcPr>
            <w:tcW w:w="8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8B17" w14:textId="730BF9BA" w:rsidR="000F1424" w:rsidRPr="000F1424" w:rsidRDefault="0023247A" w:rsidP="0023247A">
            <w:pP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  <w:t>Markus Gensler (Key-Account Manager</w:t>
            </w:r>
            <w:r w:rsidR="00485D8D"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  <w:t xml:space="preserve"> EMEA</w:t>
            </w:r>
            <w:r>
              <w:rPr>
                <w:rFonts w:ascii="Arial" w:eastAsia="Microsoft JhengHei" w:hAnsi="Arial" w:cs="Arial"/>
                <w:color w:val="000000"/>
                <w:sz w:val="20"/>
                <w:szCs w:val="20"/>
                <w:lang w:val="en-GB"/>
              </w:rPr>
              <w:t>)</w:t>
            </w:r>
          </w:p>
        </w:tc>
      </w:tr>
    </w:tbl>
    <w:bookmarkEnd w:id="1"/>
    <w:bookmarkEnd w:id="2"/>
    <w:p w14:paraId="6C9E3A05" w14:textId="057C94F7" w:rsidR="00510FF5" w:rsidRPr="00A5756C" w:rsidRDefault="00510FF5" w:rsidP="00510FF5">
      <w:pPr>
        <w:rPr>
          <w:rFonts w:ascii="Arial" w:eastAsia="Microsoft JhengHei" w:hAnsi="Arial" w:cs="Arial"/>
          <w:color w:val="000000"/>
          <w:sz w:val="10"/>
          <w:szCs w:val="10"/>
        </w:rPr>
      </w:pPr>
      <w:r w:rsidRPr="00A5756C">
        <w:rPr>
          <w:rFonts w:ascii="Arial" w:eastAsia="Microsoft JhengHei" w:hAnsi="Arial" w:cs="Arial"/>
          <w:color w:val="000000"/>
          <w:sz w:val="10"/>
          <w:szCs w:val="10"/>
        </w:rPr>
        <w:t xml:space="preserve">This transaction is made according to Delta Terms and Conditions for Sale of Goods. Full text of the current terms is available at </w:t>
      </w:r>
      <w:hyperlink r:id="rId14" w:history="1">
        <w:r w:rsidRPr="00A5756C">
          <w:rPr>
            <w:rStyle w:val="Hyperlink"/>
            <w:rFonts w:ascii="Arial" w:eastAsia="Microsoft JhengHei" w:hAnsi="Arial" w:cs="Arial"/>
            <w:sz w:val="10"/>
            <w:szCs w:val="10"/>
          </w:rPr>
          <w:t>www.deltaww.com</w:t>
        </w:r>
      </w:hyperlink>
      <w:r w:rsidRPr="00A5756C">
        <w:rPr>
          <w:rFonts w:ascii="Arial" w:eastAsia="Microsoft JhengHei" w:hAnsi="Arial" w:cs="Arial"/>
          <w:color w:val="000000"/>
          <w:sz w:val="10"/>
          <w:szCs w:val="10"/>
        </w:rPr>
        <w:t xml:space="preserve"> .</w:t>
      </w:r>
    </w:p>
    <w:p w14:paraId="77650A05" w14:textId="77777777" w:rsidR="00363B54" w:rsidRDefault="00510FF5" w:rsidP="00363B54">
      <w:pPr>
        <w:rPr>
          <w:rFonts w:ascii="Arial" w:eastAsia="Microsoft JhengHei" w:hAnsi="Arial" w:cs="Arial"/>
          <w:color w:val="000000"/>
          <w:sz w:val="10"/>
          <w:szCs w:val="10"/>
        </w:rPr>
      </w:pPr>
      <w:r w:rsidRPr="00A5756C">
        <w:rPr>
          <w:rFonts w:ascii="Arial" w:eastAsia="Microsoft JhengHei" w:hAnsi="Arial" w:cs="Arial"/>
          <w:color w:val="000000"/>
          <w:sz w:val="10"/>
          <w:szCs w:val="10"/>
        </w:rPr>
        <w:t xml:space="preserve">All general terms and conditions of the buyer are expressly rejected. </w:t>
      </w:r>
    </w:p>
    <w:p w14:paraId="2BC60A5C" w14:textId="77777777" w:rsidR="00ED18CE" w:rsidRDefault="00ED18CE" w:rsidP="00892F0A">
      <w:pPr>
        <w:jc w:val="center"/>
        <w:rPr>
          <w:rFonts w:ascii="Arial" w:eastAsia="Microsoft JhengHei" w:hAnsi="Arial" w:cs="Arial"/>
          <w:b/>
          <w:bCs/>
          <w:color w:val="000000"/>
          <w:sz w:val="32"/>
          <w:szCs w:val="32"/>
        </w:rPr>
      </w:pPr>
    </w:p>
    <w:p w14:paraId="4185955D" w14:textId="00F75BAB" w:rsidR="000F1424" w:rsidRPr="00363B54" w:rsidRDefault="000F1424" w:rsidP="00891231">
      <w:pPr>
        <w:rPr>
          <w:rFonts w:ascii="Arial" w:eastAsia="Microsoft JhengHei" w:hAnsi="Arial" w:cs="Arial"/>
          <w:color w:val="000000"/>
          <w:sz w:val="10"/>
          <w:szCs w:val="10"/>
        </w:rPr>
      </w:pPr>
      <w:r w:rsidRPr="000F1424">
        <w:rPr>
          <w:rFonts w:ascii="Arial" w:eastAsia="Microsoft JhengHei" w:hAnsi="Arial" w:cs="Arial"/>
          <w:b/>
          <w:bCs/>
          <w:color w:val="000000"/>
          <w:sz w:val="32"/>
          <w:szCs w:val="32"/>
        </w:rPr>
        <w:t>General Terms &amp; Conditions</w:t>
      </w:r>
    </w:p>
    <w:p w14:paraId="1CC82952" w14:textId="77777777" w:rsidR="005F335F" w:rsidRPr="005F335F" w:rsidRDefault="005F335F" w:rsidP="005F335F">
      <w:pPr>
        <w:rPr>
          <w:rFonts w:ascii="Arial" w:eastAsia="Microsoft JhengHei" w:hAnsi="Arial" w:cs="Arial"/>
          <w:b/>
          <w:bCs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b/>
          <w:bCs/>
          <w:color w:val="000000"/>
          <w:sz w:val="14"/>
          <w:szCs w:val="14"/>
        </w:rPr>
        <w:t xml:space="preserve">*Frame Order Terms and Conditions </w:t>
      </w:r>
    </w:p>
    <w:p w14:paraId="45E5E6E9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1. Order Structure: This agreement pertains to a single order, which shall be scheduled according to the delivery plan </w:t>
      </w:r>
    </w:p>
    <w:p w14:paraId="1FD8545C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detailed herein. </w:t>
      </w:r>
    </w:p>
    <w:p w14:paraId="49290D7C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2. Shipment Limitations: The order will be fulfilled in multiple shipments, with a maximum of four (4) shipments from the date </w:t>
      </w:r>
    </w:p>
    <w:p w14:paraId="46F73380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of the first shipment. </w:t>
      </w:r>
    </w:p>
    <w:p w14:paraId="147F8D18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3. Delivery Commitment: The customer agrees to request delivery of the full order quantity within a maximum period of </w:t>
      </w:r>
    </w:p>
    <w:p w14:paraId="7C549227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twelve (12) months from the date of the first shipment, with no more than ten (10) call-offs during this period. </w:t>
      </w:r>
    </w:p>
    <w:p w14:paraId="5377EA76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4. Non-Cancelable, Non-Returnable (NCNR): This order is non-cancelable and non-returnable (NCNR). The customer is </w:t>
      </w:r>
    </w:p>
    <w:p w14:paraId="3A6A9A4B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lastRenderedPageBreak/>
        <w:t xml:space="preserve">responsible for accepting and paying for all quantities and components associated with this order. </w:t>
      </w:r>
    </w:p>
    <w:p w14:paraId="26ADF887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5. Liability for Unused Components: The customer is liable for any unused components procured specifically for this order. </w:t>
      </w:r>
    </w:p>
    <w:p w14:paraId="7B241F3E" w14:textId="77777777" w:rsidR="005F335F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 xml:space="preserve">This liability includes costs for any inventory or materials dedicated to fulfilling this order that remain unused due to order </w:t>
      </w:r>
    </w:p>
    <w:p w14:paraId="488CF84A" w14:textId="33CF8350" w:rsidR="00D94623" w:rsidRPr="005F335F" w:rsidRDefault="005F335F" w:rsidP="005F335F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5F335F">
        <w:rPr>
          <w:rFonts w:ascii="Arial" w:eastAsia="Microsoft JhengHei" w:hAnsi="Arial" w:cs="Arial"/>
          <w:color w:val="000000"/>
          <w:sz w:val="14"/>
          <w:szCs w:val="14"/>
        </w:rPr>
        <w:t>adjustments, delays, or failure to call off the entire quantity within the agreed time frame</w:t>
      </w:r>
    </w:p>
    <w:p w14:paraId="10B1E4DC" w14:textId="77777777" w:rsidR="00D94623" w:rsidRDefault="00D94623" w:rsidP="00CC6C00">
      <w:pPr>
        <w:rPr>
          <w:rFonts w:ascii="Arial" w:eastAsia="Microsoft JhengHei" w:hAnsi="Arial" w:cs="Arial"/>
          <w:b/>
          <w:bCs/>
          <w:color w:val="000000"/>
          <w:sz w:val="14"/>
          <w:szCs w:val="14"/>
        </w:rPr>
      </w:pPr>
    </w:p>
    <w:p w14:paraId="55953E14" w14:textId="631DFE4E" w:rsidR="00F8152A" w:rsidRPr="00CC6C00" w:rsidRDefault="008874C0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EMEA Customer Support</w:t>
      </w:r>
      <w:r w:rsidR="00F8152A"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:</w:t>
      </w:r>
      <w:r w:rsid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ab/>
      </w:r>
      <w:r w:rsidR="00F8152A" w:rsidRPr="00CC6C00">
        <w:rPr>
          <w:rFonts w:ascii="Arial" w:eastAsia="Microsoft JhengHei" w:hAnsi="Arial" w:cs="Arial"/>
          <w:color w:val="000000"/>
          <w:sz w:val="14"/>
          <w:szCs w:val="14"/>
        </w:rPr>
        <w:t>customer-support@deltaww.com</w:t>
      </w:r>
    </w:p>
    <w:p w14:paraId="66B3ACF1" w14:textId="75FE0EE5" w:rsidR="00A828E0" w:rsidRPr="00CC6C00" w:rsidRDefault="00A828E0" w:rsidP="00CC6C00">
      <w:pPr>
        <w:pStyle w:val="Default"/>
        <w:rPr>
          <w:color w:val="auto"/>
          <w:sz w:val="14"/>
          <w:szCs w:val="14"/>
        </w:rPr>
      </w:pPr>
      <w:r w:rsidRPr="00CC6C00">
        <w:rPr>
          <w:b/>
          <w:bCs/>
          <w:color w:val="auto"/>
          <w:sz w:val="14"/>
          <w:szCs w:val="14"/>
        </w:rPr>
        <w:t xml:space="preserve">Time of </w:t>
      </w:r>
      <w:r w:rsidR="00E07242" w:rsidRPr="00CC6C00">
        <w:rPr>
          <w:b/>
          <w:bCs/>
          <w:color w:val="auto"/>
          <w:sz w:val="14"/>
          <w:szCs w:val="14"/>
        </w:rPr>
        <w:t>delivery:</w:t>
      </w:r>
      <w:r w:rsidRPr="00CC6C00">
        <w:rPr>
          <w:color w:val="auto"/>
          <w:sz w:val="14"/>
          <w:szCs w:val="14"/>
        </w:rPr>
        <w:t xml:space="preserve"> </w:t>
      </w:r>
      <w:r w:rsidR="00CC6C00">
        <w:rPr>
          <w:color w:val="auto"/>
          <w:sz w:val="14"/>
          <w:szCs w:val="14"/>
        </w:rPr>
        <w:tab/>
      </w:r>
      <w:r w:rsidR="00CC6C00">
        <w:rPr>
          <w:color w:val="auto"/>
          <w:sz w:val="14"/>
          <w:szCs w:val="14"/>
        </w:rPr>
        <w:tab/>
      </w:r>
      <w:r w:rsidRPr="00CC6C00">
        <w:rPr>
          <w:color w:val="auto"/>
          <w:sz w:val="14"/>
          <w:szCs w:val="14"/>
        </w:rPr>
        <w:t>Negotiable, depending on the products of rolling forecast updated monthly.</w:t>
      </w:r>
    </w:p>
    <w:p w14:paraId="6870C7CE" w14:textId="2BFF90E8" w:rsidR="00D91647" w:rsidRPr="00CC6C00" w:rsidRDefault="00D91647" w:rsidP="00CC6C00">
      <w:pPr>
        <w:pStyle w:val="Default"/>
        <w:rPr>
          <w:color w:val="auto"/>
          <w:sz w:val="14"/>
          <w:szCs w:val="14"/>
        </w:rPr>
      </w:pPr>
      <w:r w:rsidRPr="00CC6C00">
        <w:rPr>
          <w:b/>
          <w:bCs/>
          <w:color w:val="auto"/>
          <w:sz w:val="14"/>
          <w:szCs w:val="14"/>
        </w:rPr>
        <w:t>Packaging:</w:t>
      </w:r>
      <w:r w:rsidRPr="00CC6C00">
        <w:rPr>
          <w:color w:val="auto"/>
          <w:sz w:val="14"/>
          <w:szCs w:val="14"/>
        </w:rPr>
        <w:t xml:space="preserve"> </w:t>
      </w:r>
      <w:r w:rsidR="00CC6C00">
        <w:rPr>
          <w:color w:val="auto"/>
          <w:sz w:val="14"/>
          <w:szCs w:val="14"/>
        </w:rPr>
        <w:tab/>
      </w:r>
      <w:r w:rsidR="00CC6C00">
        <w:rPr>
          <w:color w:val="auto"/>
          <w:sz w:val="14"/>
          <w:szCs w:val="14"/>
        </w:rPr>
        <w:tab/>
      </w:r>
      <w:r w:rsidR="00CC6C00">
        <w:rPr>
          <w:color w:val="auto"/>
          <w:sz w:val="14"/>
          <w:szCs w:val="14"/>
        </w:rPr>
        <w:tab/>
      </w:r>
      <w:r w:rsidRPr="00CC6C00">
        <w:rPr>
          <w:color w:val="auto"/>
          <w:sz w:val="14"/>
          <w:szCs w:val="14"/>
        </w:rPr>
        <w:t xml:space="preserve">Included, unless otherwise specified. </w:t>
      </w:r>
    </w:p>
    <w:p w14:paraId="23EDFF97" w14:textId="7C730557" w:rsidR="008E1707" w:rsidRDefault="00DF46A1" w:rsidP="00CC6C00">
      <w:pPr>
        <w:pStyle w:val="Default"/>
        <w:rPr>
          <w:b/>
          <w:bCs/>
          <w:color w:val="auto"/>
          <w:sz w:val="14"/>
          <w:szCs w:val="14"/>
        </w:rPr>
      </w:pPr>
      <w:r w:rsidRPr="00CC6C00">
        <w:rPr>
          <w:b/>
          <w:bCs/>
          <w:color w:val="auto"/>
          <w:sz w:val="14"/>
          <w:szCs w:val="14"/>
        </w:rPr>
        <w:t>Warranty</w:t>
      </w:r>
      <w:r w:rsidR="008E1707">
        <w:rPr>
          <w:b/>
          <w:bCs/>
          <w:color w:val="auto"/>
          <w:sz w:val="14"/>
          <w:szCs w:val="14"/>
        </w:rPr>
        <w:t>:</w:t>
      </w:r>
      <w:r w:rsidR="008308BB">
        <w:rPr>
          <w:b/>
          <w:bCs/>
          <w:color w:val="auto"/>
          <w:sz w:val="14"/>
          <w:szCs w:val="14"/>
        </w:rPr>
        <w:t xml:space="preserve"> </w:t>
      </w:r>
    </w:p>
    <w:p w14:paraId="7CB5C90B" w14:textId="3F209B14" w:rsidR="00DF46A1" w:rsidRDefault="008E1707" w:rsidP="008E1707">
      <w:pPr>
        <w:pStyle w:val="Default"/>
        <w:numPr>
          <w:ilvl w:val="0"/>
          <w:numId w:val="1"/>
        </w:numPr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 xml:space="preserve">Standard </w:t>
      </w:r>
      <w:r w:rsidR="0075025A">
        <w:rPr>
          <w:b/>
          <w:bCs/>
          <w:color w:val="auto"/>
          <w:sz w:val="14"/>
          <w:szCs w:val="14"/>
        </w:rPr>
        <w:t>Power Supplies</w:t>
      </w:r>
      <w:r w:rsidR="00DF46A1" w:rsidRPr="00CC6C00">
        <w:rPr>
          <w:b/>
          <w:bCs/>
          <w:color w:val="auto"/>
          <w:sz w:val="14"/>
          <w:szCs w:val="14"/>
        </w:rPr>
        <w:t xml:space="preserve">: </w:t>
      </w:r>
      <w:r w:rsidR="00CC6C00">
        <w:rPr>
          <w:b/>
          <w:bCs/>
          <w:color w:val="auto"/>
          <w:sz w:val="14"/>
          <w:szCs w:val="14"/>
        </w:rPr>
        <w:tab/>
      </w:r>
      <w:r w:rsidR="00DC13A8">
        <w:rPr>
          <w:color w:val="auto"/>
          <w:sz w:val="14"/>
          <w:szCs w:val="14"/>
        </w:rPr>
        <w:t>36</w:t>
      </w:r>
      <w:r w:rsidR="00DF46A1" w:rsidRPr="00CC6C00">
        <w:rPr>
          <w:color w:val="auto"/>
          <w:sz w:val="14"/>
          <w:szCs w:val="14"/>
        </w:rPr>
        <w:t xml:space="preserve"> months from the date shown on </w:t>
      </w:r>
      <w:r w:rsidR="00E07242" w:rsidRPr="00CC6C00">
        <w:rPr>
          <w:color w:val="auto"/>
          <w:sz w:val="14"/>
          <w:szCs w:val="14"/>
        </w:rPr>
        <w:t>the transport</w:t>
      </w:r>
      <w:r w:rsidR="00DF46A1" w:rsidRPr="00CC6C00">
        <w:rPr>
          <w:color w:val="auto"/>
          <w:sz w:val="14"/>
          <w:szCs w:val="14"/>
        </w:rPr>
        <w:t xml:space="preserve"> documents of our warehouse. </w:t>
      </w:r>
    </w:p>
    <w:p w14:paraId="051DB7DC" w14:textId="69A2573A" w:rsidR="008308BB" w:rsidRDefault="0075025A" w:rsidP="008E1707">
      <w:pPr>
        <w:pStyle w:val="Default"/>
        <w:numPr>
          <w:ilvl w:val="0"/>
          <w:numId w:val="1"/>
        </w:numPr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>Led Drivers</w:t>
      </w:r>
      <w:r w:rsidR="008308BB" w:rsidRPr="00CC6C00">
        <w:rPr>
          <w:b/>
          <w:bCs/>
          <w:color w:val="auto"/>
          <w:sz w:val="14"/>
          <w:szCs w:val="14"/>
        </w:rPr>
        <w:t xml:space="preserve">: </w:t>
      </w:r>
      <w:r w:rsidR="008308BB">
        <w:rPr>
          <w:b/>
          <w:bCs/>
          <w:color w:val="auto"/>
          <w:sz w:val="14"/>
          <w:szCs w:val="14"/>
        </w:rPr>
        <w:tab/>
      </w:r>
      <w:r w:rsidR="008E1707">
        <w:rPr>
          <w:b/>
          <w:bCs/>
          <w:color w:val="auto"/>
          <w:sz w:val="14"/>
          <w:szCs w:val="14"/>
        </w:rPr>
        <w:tab/>
      </w:r>
      <w:r w:rsidR="008E1707">
        <w:rPr>
          <w:b/>
          <w:bCs/>
          <w:color w:val="auto"/>
          <w:sz w:val="14"/>
          <w:szCs w:val="14"/>
        </w:rPr>
        <w:tab/>
      </w:r>
      <w:r w:rsidR="00E355A0">
        <w:rPr>
          <w:color w:val="auto"/>
          <w:sz w:val="14"/>
          <w:szCs w:val="14"/>
        </w:rPr>
        <w:t>60</w:t>
      </w:r>
      <w:r w:rsidR="008308BB" w:rsidRPr="00CC6C00">
        <w:rPr>
          <w:color w:val="auto"/>
          <w:sz w:val="14"/>
          <w:szCs w:val="14"/>
        </w:rPr>
        <w:t xml:space="preserve"> months from the date shown on the transport documents of our warehouse. </w:t>
      </w:r>
    </w:p>
    <w:p w14:paraId="4F56121B" w14:textId="2DF27ECF" w:rsidR="008E1707" w:rsidRPr="008E1707" w:rsidRDefault="008E1707" w:rsidP="008E1707">
      <w:pPr>
        <w:pStyle w:val="Default"/>
        <w:numPr>
          <w:ilvl w:val="0"/>
          <w:numId w:val="1"/>
        </w:numPr>
        <w:rPr>
          <w:color w:val="auto"/>
          <w:sz w:val="14"/>
          <w:szCs w:val="14"/>
        </w:rPr>
      </w:pPr>
      <w:r>
        <w:rPr>
          <w:b/>
          <w:bCs/>
          <w:color w:val="auto"/>
          <w:sz w:val="14"/>
          <w:szCs w:val="14"/>
        </w:rPr>
        <w:t>Customized Products</w:t>
      </w:r>
      <w:r w:rsidRPr="00CC6C00">
        <w:rPr>
          <w:b/>
          <w:bCs/>
          <w:color w:val="auto"/>
          <w:sz w:val="14"/>
          <w:szCs w:val="14"/>
        </w:rPr>
        <w:t>:</w:t>
      </w:r>
      <w:r>
        <w:rPr>
          <w:b/>
          <w:bCs/>
          <w:color w:val="auto"/>
          <w:sz w:val="14"/>
          <w:szCs w:val="14"/>
        </w:rPr>
        <w:tab/>
      </w:r>
      <w:r>
        <w:rPr>
          <w:b/>
          <w:bCs/>
          <w:color w:val="auto"/>
          <w:sz w:val="14"/>
          <w:szCs w:val="14"/>
        </w:rPr>
        <w:tab/>
      </w:r>
      <w:r w:rsidR="003605D0">
        <w:rPr>
          <w:color w:val="auto"/>
          <w:sz w:val="14"/>
          <w:szCs w:val="14"/>
        </w:rPr>
        <w:t>Based on Contract</w:t>
      </w:r>
      <w:r w:rsidRPr="00CC6C00">
        <w:rPr>
          <w:color w:val="auto"/>
          <w:sz w:val="14"/>
          <w:szCs w:val="14"/>
        </w:rPr>
        <w:t xml:space="preserve"> </w:t>
      </w:r>
    </w:p>
    <w:p w14:paraId="3258BECA" w14:textId="3A4088AD" w:rsidR="00DF46A1" w:rsidRPr="00CC6C00" w:rsidRDefault="002F65CF" w:rsidP="00DF46A1">
      <w:pPr>
        <w:pStyle w:val="Default"/>
        <w:rPr>
          <w:color w:val="auto"/>
          <w:sz w:val="14"/>
          <w:szCs w:val="14"/>
        </w:rPr>
      </w:pPr>
      <w:r w:rsidRPr="000B49A2">
        <w:rPr>
          <w:b/>
          <w:bCs/>
          <w:color w:val="auto"/>
          <w:sz w:val="14"/>
          <w:szCs w:val="14"/>
        </w:rPr>
        <w:t>Validity:</w:t>
      </w:r>
      <w:r w:rsidR="00DF46A1" w:rsidRPr="000B49A2">
        <w:rPr>
          <w:b/>
          <w:bCs/>
          <w:color w:val="auto"/>
          <w:sz w:val="14"/>
          <w:szCs w:val="14"/>
        </w:rPr>
        <w:t xml:space="preserve"> </w:t>
      </w:r>
      <w:r w:rsidR="00CC6C00" w:rsidRPr="000B49A2">
        <w:rPr>
          <w:b/>
          <w:bCs/>
          <w:color w:val="auto"/>
          <w:sz w:val="14"/>
          <w:szCs w:val="14"/>
        </w:rPr>
        <w:tab/>
      </w:r>
      <w:r w:rsidR="00CC6C00" w:rsidRPr="000B49A2">
        <w:rPr>
          <w:b/>
          <w:bCs/>
          <w:color w:val="auto"/>
          <w:sz w:val="14"/>
          <w:szCs w:val="14"/>
        </w:rPr>
        <w:tab/>
      </w:r>
      <w:r w:rsidR="00CC6C00" w:rsidRPr="000B49A2">
        <w:rPr>
          <w:b/>
          <w:bCs/>
          <w:color w:val="auto"/>
          <w:sz w:val="14"/>
          <w:szCs w:val="14"/>
        </w:rPr>
        <w:tab/>
      </w:r>
      <w:r w:rsidR="00894B4D" w:rsidRPr="000B49A2">
        <w:rPr>
          <w:color w:val="auto"/>
          <w:sz w:val="14"/>
          <w:szCs w:val="14"/>
        </w:rPr>
        <w:t>6 months</w:t>
      </w:r>
      <w:r w:rsidR="0090676F">
        <w:rPr>
          <w:color w:val="auto"/>
          <w:sz w:val="14"/>
          <w:szCs w:val="14"/>
        </w:rPr>
        <w:t xml:space="preserve"> from date of quotation</w:t>
      </w:r>
    </w:p>
    <w:p w14:paraId="3CBFF68A" w14:textId="6B14AC28" w:rsidR="000F1424" w:rsidRPr="00CC6C00" w:rsidRDefault="000F1424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Quotation Basis: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All quotations provided are based on a single shipment unless otherwise specified.</w:t>
      </w:r>
    </w:p>
    <w:p w14:paraId="2B61D93C" w14:textId="16955512" w:rsidR="000F1424" w:rsidRPr="00CC6C00" w:rsidRDefault="000F1424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Shipping Method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: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Quotations are offered based on sea freight unless otherwise indicated.</w:t>
      </w:r>
    </w:p>
    <w:p w14:paraId="63D7A91D" w14:textId="5A75F1A0" w:rsidR="000F1424" w:rsidRPr="00CC6C00" w:rsidRDefault="000F1424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Banking Costs: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Banking costs incurred outside of the Netherlands are the responsibility of the customer.</w:t>
      </w:r>
    </w:p>
    <w:p w14:paraId="637FA0F7" w14:textId="0E723EBB" w:rsidR="000F1424" w:rsidRPr="00CC6C00" w:rsidRDefault="000F1424" w:rsidP="00223104">
      <w:pPr>
        <w:ind w:left="1920" w:hanging="1920"/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Air Service: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Air service can be provided on demand for urgent shipments, with the associated costs to be borne by the customer.</w:t>
      </w:r>
    </w:p>
    <w:p w14:paraId="324EFEFF" w14:textId="38E671E9" w:rsidR="000F1424" w:rsidRPr="00CC6C00" w:rsidRDefault="000F1424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Currency Clause: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894B4D"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If EURO, 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Prices are subject to a currency fluctuation clause of up to ±5%</w:t>
      </w:r>
    </w:p>
    <w:p w14:paraId="7E2C64AB" w14:textId="0EA2319D" w:rsidR="00306A45" w:rsidRPr="00CC6C00" w:rsidRDefault="00CC6C00" w:rsidP="00CC6C00">
      <w:pPr>
        <w:ind w:left="1440" w:firstLine="480"/>
        <w:rPr>
          <w:rFonts w:ascii="Arial" w:eastAsia="Microsoft JhengHei" w:hAnsi="Arial" w:cs="Arial"/>
          <w:color w:val="000000"/>
          <w:sz w:val="8"/>
          <w:szCs w:val="8"/>
        </w:rPr>
      </w:pPr>
      <w:hyperlink r:id="rId15" w:history="1">
        <w:r w:rsidRPr="00E816B2">
          <w:rPr>
            <w:rStyle w:val="Hyperlink"/>
            <w:rFonts w:ascii="Arial" w:eastAsia="Microsoft JhengHei" w:hAnsi="Arial" w:cs="Arial"/>
            <w:sz w:val="8"/>
            <w:szCs w:val="8"/>
          </w:rPr>
          <w:t>https://www.ecb.europa.eu/stats/policy_and_exchange_rates/euro_reference_exchange_rates/html/index.en.html</w:t>
        </w:r>
      </w:hyperlink>
      <w:r w:rsidR="00E07242" w:rsidRPr="00CC6C00">
        <w:rPr>
          <w:rFonts w:ascii="Arial" w:eastAsia="Microsoft JhengHei" w:hAnsi="Arial" w:cs="Arial"/>
          <w:color w:val="000000"/>
          <w:sz w:val="8"/>
          <w:szCs w:val="8"/>
        </w:rPr>
        <w:t xml:space="preserve"> </w:t>
      </w:r>
    </w:p>
    <w:p w14:paraId="1B993942" w14:textId="28D8581B" w:rsidR="000F1424" w:rsidRPr="00CC6C00" w:rsidRDefault="000F1424" w:rsidP="00CC6C00">
      <w:pPr>
        <w:ind w:left="1920" w:hanging="1920"/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NCNR Clause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 </w:t>
      </w:r>
      <w:r w:rsidR="00CC6C00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(Non-Cancellable Non-Reschedulable): Orders under the NCNR clause cannot be cancelled or rescheduled without prior confirmation from DELTA.</w:t>
      </w:r>
    </w:p>
    <w:p w14:paraId="60364A6D" w14:textId="1E17F9B5" w:rsidR="000F1424" w:rsidRPr="00CC6C00" w:rsidRDefault="000F1424" w:rsidP="00CC6C00">
      <w:pPr>
        <w:rPr>
          <w:rFonts w:ascii="Arial" w:eastAsia="Microsoft JhengHei" w:hAnsi="Arial" w:cs="Arial"/>
          <w:color w:val="000000"/>
          <w:sz w:val="14"/>
          <w:szCs w:val="14"/>
        </w:rPr>
      </w:pPr>
      <w:r w:rsidRPr="00CC6C00">
        <w:rPr>
          <w:rFonts w:ascii="Arial" w:eastAsia="Microsoft JhengHei" w:hAnsi="Arial" w:cs="Arial"/>
          <w:b/>
          <w:bCs/>
          <w:color w:val="000000"/>
          <w:sz w:val="14"/>
          <w:szCs w:val="14"/>
        </w:rPr>
        <w:t>Installation</w:t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 xml:space="preserve">: </w:t>
      </w:r>
      <w:r w:rsidR="00D83386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D83386">
        <w:rPr>
          <w:rFonts w:ascii="Arial" w:eastAsia="Microsoft JhengHei" w:hAnsi="Arial" w:cs="Arial"/>
          <w:color w:val="000000"/>
          <w:sz w:val="14"/>
          <w:szCs w:val="14"/>
        </w:rPr>
        <w:tab/>
      </w:r>
      <w:r w:rsidR="00D83386">
        <w:rPr>
          <w:rFonts w:ascii="Arial" w:eastAsia="Microsoft JhengHei" w:hAnsi="Arial" w:cs="Arial"/>
          <w:color w:val="000000"/>
          <w:sz w:val="14"/>
          <w:szCs w:val="14"/>
        </w:rPr>
        <w:tab/>
      </w:r>
      <w:r w:rsidRPr="00CC6C00">
        <w:rPr>
          <w:rFonts w:ascii="Arial" w:eastAsia="Microsoft JhengHei" w:hAnsi="Arial" w:cs="Arial"/>
          <w:color w:val="000000"/>
          <w:sz w:val="14"/>
          <w:szCs w:val="14"/>
        </w:rPr>
        <w:t>It is recommended to install the products within one year of the date of shipment.</w:t>
      </w:r>
    </w:p>
    <w:sectPr w:rsidR="000F1424" w:rsidRPr="00CC6C00" w:rsidSect="007E47C0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410" w:right="1797" w:bottom="2268" w:left="1797" w:header="1474" w:footer="975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C54D4" w14:textId="77777777" w:rsidR="00BF1EB0" w:rsidRDefault="00BF1EB0" w:rsidP="00F13679">
      <w:r>
        <w:separator/>
      </w:r>
    </w:p>
  </w:endnote>
  <w:endnote w:type="continuationSeparator" w:id="0">
    <w:p w14:paraId="5AC545B5" w14:textId="77777777" w:rsidR="00BF1EB0" w:rsidRDefault="00BF1EB0" w:rsidP="00F13679">
      <w:r>
        <w:continuationSeparator/>
      </w:r>
    </w:p>
  </w:endnote>
  <w:endnote w:type="continuationNotice" w:id="1">
    <w:p w14:paraId="4EF9D248" w14:textId="77777777" w:rsidR="00BF1EB0" w:rsidRDefault="00BF1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0DF9" w14:textId="77777777" w:rsidR="005B141E" w:rsidRPr="005B141E" w:rsidRDefault="005B141E" w:rsidP="005B141E">
    <w:pPr>
      <w:pStyle w:val="Footer"/>
      <w:spacing w:after="0"/>
      <w:rPr>
        <w:rFonts w:ascii="Arial" w:hAnsi="Arial" w:cs="Arial"/>
        <w:sz w:val="16"/>
        <w:szCs w:val="16"/>
      </w:rPr>
    </w:pPr>
    <w:r w:rsidRPr="000103AB">
      <w:rPr>
        <w:rFonts w:ascii="Arial" w:hAnsi="Arial" w:cs="Arial"/>
        <w:sz w:val="16"/>
        <w:szCs w:val="16"/>
      </w:rPr>
      <w:t xml:space="preserve">ABN AMRO Bank N.V., Venlo – account no. 56.14.30.497 – </w:t>
    </w:r>
    <w:proofErr w:type="spellStart"/>
    <w:r w:rsidRPr="000103AB">
      <w:rPr>
        <w:rFonts w:ascii="Arial" w:hAnsi="Arial" w:cs="Arial"/>
        <w:sz w:val="16"/>
        <w:szCs w:val="16"/>
      </w:rPr>
      <w:t>KvK</w:t>
    </w:r>
    <w:proofErr w:type="spellEnd"/>
    <w:r w:rsidRPr="000103AB">
      <w:rPr>
        <w:rFonts w:ascii="Arial" w:hAnsi="Arial" w:cs="Arial"/>
        <w:sz w:val="16"/>
        <w:szCs w:val="16"/>
      </w:rPr>
      <w:t xml:space="preserve"> no. 12040831 – VAT no. NL 8085.73.986.B.01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CD29F" w14:textId="253BB89F" w:rsidR="007323AF" w:rsidRPr="000E648B" w:rsidRDefault="009E216C" w:rsidP="007323AF">
    <w:pPr>
      <w:pStyle w:val="Footer"/>
      <w:jc w:val="center"/>
      <w:rPr>
        <w:rFonts w:asciiTheme="majorHAnsi" w:hAnsiTheme="majorHAnsi" w:cstheme="majorHAnsi"/>
        <w:sz w:val="18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80781" behindDoc="0" locked="0" layoutInCell="1" allowOverlap="1" wp14:anchorId="21300028" wp14:editId="1ED4E844">
              <wp:simplePos x="0" y="0"/>
              <wp:positionH relativeFrom="page">
                <wp:posOffset>4201795</wp:posOffset>
              </wp:positionH>
              <wp:positionV relativeFrom="page">
                <wp:align>bottom</wp:align>
              </wp:positionV>
              <wp:extent cx="3391200" cy="1180800"/>
              <wp:effectExtent l="0" t="0" r="0" b="635"/>
              <wp:wrapNone/>
              <wp:docPr id="1446858328" name="Text Box 1446858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1200" cy="11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5c7207c3-3921-40bf-a006-a7e8bbcd4d1d&quot;}}"/>
                            <w:id w:val="-972205516"/>
                          </w:sdtPr>
                          <w:sdtContent>
                            <w:p w14:paraId="2C42BDAD" w14:textId="77777777" w:rsidR="009E216C" w:rsidRDefault="00000000" w:rsidP="009E216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EuroBankAccount"/>
                                  <w:tag w:val="{&quot;templafy&quot;:{&quot;id&quot;:&quot;badd0c93-4000-4f6d-b9e5-22290d0cae9d&quot;}}"/>
                                  <w:id w:val="-127318335"/>
                                </w:sdtPr>
                                <w:sdtContent>
                                  <w:r w:rsidR="009E216C">
                                    <w:rPr>
                                      <w:sz w:val="12"/>
                                      <w:szCs w:val="12"/>
                                    </w:rPr>
                                    <w:t>EUR ACCOUNT | IBAN: NL52 CITI 0266 0610 95</w:t>
                                  </w:r>
                                </w:sdtContent>
                              </w:sdt>
                            </w:p>
                            <w:p w14:paraId="17737084" w14:textId="77777777" w:rsidR="009E216C" w:rsidRDefault="00000000" w:rsidP="009E216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831c953c-def3-4a24-93a5-7097cee5970d&quot;}}"/>
                            <w:id w:val="-1324660484"/>
                          </w:sdtPr>
                          <w:sdtContent>
                            <w:p w14:paraId="42B02330" w14:textId="77777777" w:rsidR="009E216C" w:rsidRDefault="00000000" w:rsidP="009E216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UsdBankAccount"/>
                                  <w:tag w:val="{&quot;templafy&quot;:{&quot;id&quot;:&quot;fdef705a-bac6-46d4-aa21-ed901015a5f9&quot;}}"/>
                                  <w:id w:val="903405522"/>
                                </w:sdtPr>
                                <w:sdtContent>
                                  <w:r w:rsidR="009E216C">
                                    <w:rPr>
                                      <w:sz w:val="12"/>
                                      <w:szCs w:val="12"/>
                                    </w:rPr>
                                    <w:t>USD ACCOUNT | IBAN: NL65 CITI 0106 3778 12</w:t>
                                  </w:r>
                                </w:sdtContent>
                              </w:sdt>
                            </w:p>
                            <w:p w14:paraId="7A42BADB" w14:textId="77777777" w:rsidR="009E216C" w:rsidRDefault="00000000" w:rsidP="009E216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57c41d8d-99dd-4415-985e-0db46f7e67d7&quot;}}"/>
                            <w:id w:val="-116295171"/>
                          </w:sdtPr>
                          <w:sdtContent>
                            <w:p w14:paraId="6D075C44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LocalBankAcountOne"/>
                                  <w:tag w:val="{&quot;templafy&quot;:{&quot;id&quot;:&quot;3831236e-8ac7-47a4-8863-b0304a7d597c&quot;}}"/>
                                  <w:id w:val="955447995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4E6B8E85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18073455-c656-423a-a1be-9da3c3146c5e&quot;}}"/>
                            <w:id w:val="1498696057"/>
                          </w:sdtPr>
                          <w:sdtContent>
                            <w:p w14:paraId="0F475ADD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LocalBankAccountTwo"/>
                                  <w:tag w:val="{&quot;templafy&quot;:{&quot;id&quot;:&quot;420e9c1d-d75d-484c-a7ef-48814050818e&quot;}}"/>
                                  <w:id w:val="-345939581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3F757BE5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44608063-e49e-4033-a09c-d695cd5820a3&quot;}}"/>
                            <w:id w:val="639847292"/>
                          </w:sdtPr>
                          <w:sdtContent>
                            <w:sdt>
                              <w:sdtPr>
                                <w:rPr>
                                  <w:vanish/>
                                  <w:sz w:val="12"/>
                                  <w:szCs w:val="12"/>
                                </w:rPr>
                                <w:alias w:val="UserProfile.Brand.WordNote"/>
                                <w:tag w:val="{&quot;templafy&quot;:{&quot;id&quot;:&quot;1cea6d12-e282-4b4f-9997-df973522103b&quot;}}"/>
                                <w:id w:val="518206979"/>
                              </w:sdtPr>
                              <w:sdtContent>
                                <w:p w14:paraId="191ECF18" w14:textId="77777777" w:rsidR="009E216C" w:rsidRDefault="009E216C" w:rsidP="009E216C">
                                  <w:pP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00028" id="_x0000_t202" coordsize="21600,21600" o:spt="202" path="m,l,21600r21600,l21600,xe">
              <v:stroke joinstyle="miter"/>
              <v:path gradientshapeok="t" o:connecttype="rect"/>
            </v:shapetype>
            <v:shape id="Text Box 1446858328" o:spid="_x0000_s1029" type="#_x0000_t202" style="position:absolute;left:0;text-align:left;margin-left:330.85pt;margin-top:0;width:267pt;height:93pt;z-index:2516807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" filled="f" stroked="f" strokeweight=".5pt">
              <v:textbox inset="0,0,0,0">
                <w:txbxConten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5c7207c3-3921-40bf-a006-a7e8bbcd4d1d&quot;}}"/>
                      <w:id w:val="-972205516"/>
                    </w:sdtPr>
                    <w:sdtContent>
                      <w:p w14:paraId="2C42BDAD" w14:textId="77777777" w:rsidR="009E216C" w:rsidRDefault="00000000" w:rsidP="009E216C">
                        <w:pPr>
                          <w:rPr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EuroBankAccount"/>
                            <w:tag w:val="{&quot;templafy&quot;:{&quot;id&quot;:&quot;badd0c93-4000-4f6d-b9e5-22290d0cae9d&quot;}}"/>
                            <w:id w:val="-127318335"/>
                          </w:sdtPr>
                          <w:sdtContent>
                            <w:r w:rsidR="009E216C">
                              <w:rPr>
                                <w:sz w:val="12"/>
                                <w:szCs w:val="12"/>
                              </w:rPr>
                              <w:t>EUR ACCOUNT | IBAN: NL52 CITI 0266 0610 95</w:t>
                            </w:r>
                          </w:sdtContent>
                        </w:sdt>
                      </w:p>
                      <w:p w14:paraId="17737084" w14:textId="77777777" w:rsidR="009E216C" w:rsidRDefault="00000000" w:rsidP="009E216C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831c953c-def3-4a24-93a5-7097cee5970d&quot;}}"/>
                      <w:id w:val="-1324660484"/>
                    </w:sdtPr>
                    <w:sdtContent>
                      <w:p w14:paraId="42B02330" w14:textId="77777777" w:rsidR="009E216C" w:rsidRDefault="00000000" w:rsidP="009E216C">
                        <w:pPr>
                          <w:rPr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UsdBankAccount"/>
                            <w:tag w:val="{&quot;templafy&quot;:{&quot;id&quot;:&quot;fdef705a-bac6-46d4-aa21-ed901015a5f9&quot;}}"/>
                            <w:id w:val="903405522"/>
                          </w:sdtPr>
                          <w:sdtContent>
                            <w:r w:rsidR="009E216C">
                              <w:rPr>
                                <w:sz w:val="12"/>
                                <w:szCs w:val="12"/>
                              </w:rPr>
                              <w:t>USD ACCOUNT | IBAN: NL65 CITI 0106 3778 12</w:t>
                            </w:r>
                          </w:sdtContent>
                        </w:sdt>
                      </w:p>
                      <w:p w14:paraId="7A42BADB" w14:textId="77777777" w:rsidR="009E216C" w:rsidRDefault="00000000" w:rsidP="009E216C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57c41d8d-99dd-4415-985e-0db46f7e67d7&quot;}}"/>
                      <w:id w:val="-116295171"/>
                    </w:sdtPr>
                    <w:sdtContent>
                      <w:p w14:paraId="6D075C44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LocalBankAcountOne"/>
                            <w:tag w:val="{&quot;templafy&quot;:{&quot;id&quot;:&quot;3831236e-8ac7-47a4-8863-b0304a7d597c&quot;}}"/>
                            <w:id w:val="955447995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4E6B8E85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18073455-c656-423a-a1be-9da3c3146c5e&quot;}}"/>
                      <w:id w:val="1498696057"/>
                    </w:sdtPr>
                    <w:sdtContent>
                      <w:p w14:paraId="0F475ADD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LocalBankAccountTwo"/>
                            <w:tag w:val="{&quot;templafy&quot;:{&quot;id&quot;:&quot;420e9c1d-d75d-484c-a7ef-48814050818e&quot;}}"/>
                            <w:id w:val="-345939581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3F757BE5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44608063-e49e-4033-a09c-d695cd5820a3&quot;}}"/>
                      <w:id w:val="639847292"/>
                    </w:sdtPr>
                    <w:sdtContent>
                      <w:sdt>
                        <w:sdtPr>
                          <w:rPr>
                            <w:vanish/>
                            <w:sz w:val="12"/>
                            <w:szCs w:val="12"/>
                          </w:rPr>
                          <w:alias w:val="UserProfile.Brand.WordNote"/>
                          <w:tag w:val="{&quot;templafy&quot;:{&quot;id&quot;:&quot;1cea6d12-e282-4b4f-9997-df973522103b&quot;}}"/>
                          <w:id w:val="518206979"/>
                        </w:sdtPr>
                        <w:sdtContent>
                          <w:p w14:paraId="191ECF18" w14:textId="77777777" w:rsidR="009E216C" w:rsidRDefault="009E216C" w:rsidP="009E216C">
                            <w:pPr>
                              <w:rPr>
                                <w:vanish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8733" behindDoc="0" locked="0" layoutInCell="1" allowOverlap="1" wp14:anchorId="04666A8B" wp14:editId="170E910E">
              <wp:simplePos x="0" y="0"/>
              <wp:positionH relativeFrom="page">
                <wp:posOffset>334645</wp:posOffset>
              </wp:positionH>
              <wp:positionV relativeFrom="page">
                <wp:align>bottom</wp:align>
              </wp:positionV>
              <wp:extent cx="2696400" cy="1180800"/>
              <wp:effectExtent l="0" t="0" r="8890" b="635"/>
              <wp:wrapNone/>
              <wp:docPr id="1891471543" name="Text Box 18914715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6400" cy="11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8211c835-dbbf-41be-a5e8-10bf6ebe89b5&quot;}}"/>
                            <w:id w:val="-1198009605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p w14:paraId="368705FA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ManagingDirector"/>
                                  <w:tag w:val="{&quot;templafy&quot;:{&quot;id&quot;:&quot;6fa60c5c-5414-481a-b4e4-d158a8f7a967&quot;}}"/>
                                  <w:id w:val="1528748460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74FD05EF" w14:textId="77777777" w:rsidR="009E216C" w:rsidRDefault="00000000" w:rsidP="009E216C">
                              <w:pPr>
                                <w:rPr>
                                  <w:b/>
                                  <w:bCs/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group"/>
                            <w:tag w:val="{&quot;templafy&quot;:{&quot;id&quot;:&quot;a6ba87aa-0a52-4100-8ade-b5e75abffd8c&quot;}}"/>
                            <w:id w:val="-153991910"/>
                          </w:sdtPr>
                          <w:sdtContent>
                            <w:p w14:paraId="29D991EB" w14:textId="77777777" w:rsidR="009E216C" w:rsidRDefault="00000000" w:rsidP="009E216C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alias w:val="Translations.Bank"/>
                                  <w:tag w:val="{&quot;templafy&quot;:{&quot;id&quot;:&quot;f81b36a9-8fdf-4cc8-90c2-a3ec80c8445f&quot;}}"/>
                                  <w:id w:val="1061132481"/>
                                </w:sdtPr>
                                <w:sdtContent>
                                  <w:r w:rsidR="009E216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Bank</w:t>
                                  </w:r>
                                </w:sdtContent>
                              </w:sdt>
                              <w:r w:rsidR="009E216C" w:rsidRPr="00AB1E5D"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alias w:val="{{UserProfile.CompanyName.BankDetails.FirstBankNameOne}}"/>
                                  <w:tag w:val="{&quot;templafy&quot;:{&quot;id&quot;:&quot;e4100833-2d6b-4381-ba8f-5be6cd993058&quot;}}"/>
                                  <w:id w:val="-1995168576"/>
                                </w:sdtPr>
                                <w:sdtContent>
                                  <w:r w:rsidR="009E216C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Citibank International plc | Netherlands Branch</w:t>
                                  </w:r>
                                </w:sdtContent>
                              </w:sdt>
                            </w:p>
                            <w:p w14:paraId="1ABFB406" w14:textId="77777777" w:rsidR="009E216C" w:rsidRDefault="00000000" w:rsidP="009E216C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9830e851-f105-4f37-9d0f-ca4a3c264129&quot;}}"/>
                            <w:id w:val="943588141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p w14:paraId="476A00E1" w14:textId="77777777" w:rsidR="009E216C" w:rsidRPr="002B6159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FirstBankNameTwo"/>
                                  <w:tag w:val="{&quot;templafy&quot;:{&quot;id&quot;:&quot;9df10b74-e497-4a8d-90a5-0b2922956b00&quot;}}"/>
                                  <w:id w:val="526605062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48B08224" w14:textId="77777777" w:rsidR="009E216C" w:rsidRDefault="00000000" w:rsidP="009E216C">
                              <w:pPr>
                                <w:rPr>
                                  <w:b/>
                                  <w:bCs/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978855a0-36f1-4cfc-a099-6d03639a4f19&quot;}}"/>
                            <w:id w:val="1181552554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UserProfile.Brand.RegistrationOne"/>
                                <w:tag w:val="{&quot;templafy&quot;:{&quot;id&quot;:&quot;d0a957aa-402b-4507-807a-20590a90b0fa&quot;}}"/>
                                <w:id w:val="1177612776"/>
                              </w:sdtPr>
                              <w:sdtContent>
                                <w:p w14:paraId="367D8714" w14:textId="76F4BF79" w:rsidR="009E216C" w:rsidRDefault="009E216C" w:rsidP="009E216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KvK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: 12040831 | VAT: NL808573986B01</w:t>
                                  </w:r>
                                </w:p>
                              </w:sdtContent>
                            </w:sdt>
                            <w:p w14:paraId="08B3E89B" w14:textId="77777777" w:rsidR="009E216C" w:rsidRPr="00AB1E5D" w:rsidRDefault="00000000" w:rsidP="009E216C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e8c47087-5ad9-4db8-baa0-3da40d81d8ef&quot;}}"/>
                            <w:id w:val="-1268854087"/>
                          </w:sdtPr>
                          <w:sdtContent>
                            <w:p w14:paraId="78EF29B8" w14:textId="77777777" w:rsidR="009E216C" w:rsidRPr="00011394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SecondBankNameOne"/>
                                  <w:tag w:val="{&quot;templafy&quot;:{&quot;id&quot;:&quot;e2922a2d-f1f4-44d0-84c7-d2eb565a262f&quot;}}"/>
                                  <w:id w:val="2080253923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0A206684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8edd72bf-fc45-463c-83cb-34f76ee0ffc2&quot;}}"/>
                            <w:id w:val="-2116590967"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p w14:paraId="1809945F" w14:textId="77777777" w:rsidR="009E216C" w:rsidRPr="00AB1E5D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vanish/>
                                    <w:sz w:val="12"/>
                                    <w:szCs w:val="12"/>
                                  </w:rPr>
                                  <w:alias w:val="UserProfile.Brand.SecondBankNameTwo"/>
                                  <w:tag w:val="{&quot;templafy&quot;:{&quot;id&quot;:&quot;ef8a2899-7aa3-4104-882a-8d5b93a0a424&quot;}}"/>
                                  <w:id w:val="-2066479984"/>
                                </w:sdtPr>
                                <w:sdtContent>
                                  <w:r w:rsidR="009E216C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428DBFC0" w14:textId="77777777" w:rsidR="009E216C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918e0a68-144a-4dfe-9e04-b78c63b03ea8&quot;}}"/>
                            <w:id w:val="1066927381"/>
                          </w:sdtPr>
                          <w:sdtContent>
                            <w:sdt>
                              <w:sdtPr>
                                <w:rPr>
                                  <w:vanish/>
                                  <w:sz w:val="12"/>
                                  <w:szCs w:val="12"/>
                                </w:rPr>
                                <w:alias w:val="UserProfile.Brand.RegistrationTwo"/>
                                <w:tag w:val="{&quot;templafy&quot;:{&quot;id&quot;:&quot;9712ac1b-0c5b-44aa-b17a-23cb245e2d3c&quot;}}"/>
                                <w:id w:val="796269581"/>
                              </w:sdtPr>
                              <w:sdtContent>
                                <w:p w14:paraId="53020E47" w14:textId="77777777" w:rsidR="009E216C" w:rsidRDefault="009E216C" w:rsidP="009E216C">
                                  <w:pP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p>
                              </w:sdtContent>
                            </w:sdt>
                            <w:p w14:paraId="10EA985B" w14:textId="76F4BF79" w:rsidR="009E216C" w:rsidRPr="00AB1E5D" w:rsidRDefault="00000000" w:rsidP="009E216C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666A8B" id="Text Box 1891471543" o:spid="_x0000_s1030" type="#_x0000_t202" style="position:absolute;left:0;text-align:left;margin-left:26.35pt;margin-top:0;width:212.3pt;height:93pt;z-index:2516787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" filled="f" stroked="f" strokeweight=".5pt">
              <v:textbox inset="0,0,0,0">
                <w:txbxConten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8211c835-dbbf-41be-a5e8-10bf6ebe89b5&quot;}}"/>
                      <w:id w:val="-1198009605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 w14:paraId="368705FA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ManagingDirector"/>
                            <w:tag w:val="{&quot;templafy&quot;:{&quot;id&quot;:&quot;6fa60c5c-5414-481a-b4e4-d158a8f7a967&quot;}}"/>
                            <w:id w:val="1528748460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74FD05EF" w14:textId="77777777" w:rsidR="009E216C" w:rsidRDefault="00000000" w:rsidP="009E216C">
                        <w:pPr>
                          <w:rPr>
                            <w:b/>
                            <w:bCs/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b/>
                        <w:bCs/>
                        <w:sz w:val="12"/>
                        <w:szCs w:val="12"/>
                      </w:rPr>
                      <w:alias w:val="group"/>
                      <w:tag w:val="{&quot;templafy&quot;:{&quot;id&quot;:&quot;a6ba87aa-0a52-4100-8ade-b5e75abffd8c&quot;}}"/>
                      <w:id w:val="-153991910"/>
                    </w:sdtPr>
                    <w:sdtContent>
                      <w:p w14:paraId="29D991EB" w14:textId="77777777" w:rsidR="009E216C" w:rsidRDefault="00000000" w:rsidP="009E216C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Translations.Bank"/>
                            <w:tag w:val="{&quot;templafy&quot;:{&quot;id&quot;:&quot;f81b36a9-8fdf-4cc8-90c2-a3ec80c8445f&quot;}}"/>
                            <w:id w:val="1061132481"/>
                          </w:sdtPr>
                          <w:sdtContent>
                            <w:r w:rsidR="009E216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Bank</w:t>
                            </w:r>
                          </w:sdtContent>
                        </w:sdt>
                        <w:r w:rsidR="009E216C" w:rsidRPr="00AB1E5D">
                          <w:rPr>
                            <w:b/>
                            <w:bCs/>
                            <w:sz w:val="12"/>
                            <w:szCs w:val="12"/>
                          </w:rPr>
                          <w:t xml:space="preserve"> | </w:t>
                        </w:r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{{UserProfile.CompanyName.BankDetails.FirstBankNameOne}}"/>
                            <w:tag w:val="{&quot;templafy&quot;:{&quot;id&quot;:&quot;e4100833-2d6b-4381-ba8f-5be6cd993058&quot;}}"/>
                            <w:id w:val="-1995168576"/>
                          </w:sdtPr>
                          <w:sdtContent>
                            <w:r w:rsidR="009E216C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Citibank International plc | Netherlands Branch</w:t>
                            </w:r>
                          </w:sdtContent>
                        </w:sdt>
                      </w:p>
                      <w:p w14:paraId="1ABFB406" w14:textId="77777777" w:rsidR="009E216C" w:rsidRDefault="00000000" w:rsidP="009E216C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9830e851-f105-4f37-9d0f-ca4a3c264129&quot;}}"/>
                      <w:id w:val="943588141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 w14:paraId="476A00E1" w14:textId="77777777" w:rsidR="009E216C" w:rsidRPr="002B6159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FirstBankNameTwo"/>
                            <w:tag w:val="{&quot;templafy&quot;:{&quot;id&quot;:&quot;9df10b74-e497-4a8d-90a5-0b2922956b00&quot;}}"/>
                            <w:id w:val="526605062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48B08224" w14:textId="77777777" w:rsidR="009E216C" w:rsidRDefault="00000000" w:rsidP="009E216C">
                        <w:pPr>
                          <w:rPr>
                            <w:b/>
                            <w:bCs/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978855a0-36f1-4cfc-a099-6d03639a4f19&quot;}}"/>
                      <w:id w:val="1181552554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sdt>
                        <w:sdtPr>
                          <w:rPr>
                            <w:sz w:val="12"/>
                            <w:szCs w:val="12"/>
                          </w:rPr>
                          <w:alias w:val="UserProfile.Brand.RegistrationOne"/>
                          <w:tag w:val="{&quot;templafy&quot;:{&quot;id&quot;:&quot;d0a957aa-402b-4507-807a-20590a90b0fa&quot;}}"/>
                          <w:id w:val="1177612776"/>
                        </w:sdtPr>
                        <w:sdtContent>
                          <w:p w14:paraId="367D8714" w14:textId="76F4BF79" w:rsidR="009E216C" w:rsidRDefault="009E216C" w:rsidP="009E21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KvK: 12040831 | VAT: NL808573986B01</w:t>
                            </w:r>
                          </w:p>
                        </w:sdtContent>
                      </w:sdt>
                      <w:p w14:paraId="08B3E89B" w14:textId="77777777" w:rsidR="009E216C" w:rsidRPr="00AB1E5D" w:rsidRDefault="00000000" w:rsidP="009E216C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e8c47087-5ad9-4db8-baa0-3da40d81d8ef&quot;}}"/>
                      <w:id w:val="-1268854087"/>
                    </w:sdtPr>
                    <w:sdtContent>
                      <w:p w14:paraId="78EF29B8" w14:textId="77777777" w:rsidR="009E216C" w:rsidRPr="00011394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SecondBankNameOne"/>
                            <w:tag w:val="{&quot;templafy&quot;:{&quot;id&quot;:&quot;e2922a2d-f1f4-44d0-84c7-d2eb565a262f&quot;}}"/>
                            <w:id w:val="2080253923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0A206684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b/>
                        <w:bCs/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8edd72bf-fc45-463c-83cb-34f76ee0ffc2&quot;}}"/>
                      <w:id w:val="-2116590967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14:paraId="1809945F" w14:textId="77777777" w:rsidR="009E216C" w:rsidRPr="00AB1E5D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vanish/>
                              <w:sz w:val="12"/>
                              <w:szCs w:val="12"/>
                            </w:rPr>
                            <w:alias w:val="UserProfile.Brand.SecondBankNameTwo"/>
                            <w:tag w:val="{&quot;templafy&quot;:{&quot;id&quot;:&quot;ef8a2899-7aa3-4104-882a-8d5b93a0a424&quot;}}"/>
                            <w:id w:val="-2066479984"/>
                          </w:sdtPr>
                          <w:sdtContent>
                            <w:r w:rsidR="009E216C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428DBFC0" w14:textId="77777777" w:rsidR="009E216C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918e0a68-144a-4dfe-9e04-b78c63b03ea8&quot;}}"/>
                      <w:id w:val="1066927381"/>
                    </w:sdtPr>
                    <w:sdtContent>
                      <w:sdt>
                        <w:sdtPr>
                          <w:rPr>
                            <w:vanish/>
                            <w:sz w:val="12"/>
                            <w:szCs w:val="12"/>
                          </w:rPr>
                          <w:alias w:val="UserProfile.Brand.RegistrationTwo"/>
                          <w:tag w:val="{&quot;templafy&quot;:{&quot;id&quot;:&quot;9712ac1b-0c5b-44aa-b17a-23cb245e2d3c&quot;}}"/>
                          <w:id w:val="796269581"/>
                        </w:sdtPr>
                        <w:sdtContent>
                          <w:p w14:paraId="53020E47" w14:textId="77777777" w:rsidR="009E216C" w:rsidRDefault="009E216C" w:rsidP="009E216C">
                            <w:pPr>
                              <w:rPr>
                                <w:vanish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p>
                        </w:sdtContent>
                      </w:sdt>
                      <w:p w14:paraId="10EA985B" w14:textId="76F4BF79" w:rsidR="009E216C" w:rsidRPr="00AB1E5D" w:rsidRDefault="00000000" w:rsidP="009E216C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EA5B4" w14:textId="77777777" w:rsidR="00B85FA4" w:rsidRPr="00E9455C" w:rsidRDefault="00B85FA4" w:rsidP="00B85FA4">
    <w:pPr>
      <w:pStyle w:val="Footer"/>
      <w:spacing w:after="0" w:line="360" w:lineRule="auto"/>
      <w:rPr>
        <w:rFonts w:ascii="Arial" w:hAnsi="Arial" w:cs="Arial"/>
        <w:color w:val="808080" w:themeColor="background1" w:themeShade="80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469" behindDoc="0" locked="0" layoutInCell="1" allowOverlap="1" wp14:anchorId="7AA0A2D4" wp14:editId="7F939912">
              <wp:simplePos x="0" y="0"/>
              <wp:positionH relativeFrom="page">
                <wp:posOffset>424815</wp:posOffset>
              </wp:positionH>
              <wp:positionV relativeFrom="page">
                <wp:posOffset>9289415</wp:posOffset>
              </wp:positionV>
              <wp:extent cx="302400" cy="302400"/>
              <wp:effectExtent l="0" t="0" r="2540" b="254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40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orm.WordIcons.Bank"/>
                            <w:tag w:val="{&quot;templafy&quot;:{&quot;id&quot;:&quot;55c99102-ad92-45c1-8c86-d61f9e262418&quot;}}"/>
                            <w:id w:val="-1431897717"/>
                            <w:picture/>
                          </w:sdtPr>
                          <w:sdtContent>
                            <w:p w14:paraId="4BB85884" w14:textId="77777777" w:rsidR="00B85FA4" w:rsidRDefault="00BA24EF" w:rsidP="00B85FA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163E24" wp14:editId="405AA646">
                                    <wp:extent cx="162000" cy="162000"/>
                                    <wp:effectExtent l="0" t="0" r="7620" b="7620"/>
                                    <wp:docPr id="208571722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85717221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00" cy="1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0A2D4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4" type="#_x0000_t202" style="position:absolute;margin-left:33.45pt;margin-top:731.45pt;width:23.8pt;height:23.8pt;z-index:251667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" filled="f" stroked="f" strokeweight=".5pt">
              <v:textbox inset="0,0,0,0">
                <w:txbxContent>
                  <w:sdt>
                    <w:sdtPr>
                      <w:alias w:val="Form.WordIcons.Bank"/>
                      <w:tag w:val="{&quot;templafy&quot;:{&quot;id&quot;:&quot;55c99102-ad92-45c1-8c86-d61f9e262418&quot;}}"/>
                      <w:id w:val="-1431897717"/>
                      <w:picture/>
                    </w:sdtPr>
                    <w:sdtContent>
                      <w:p w14:paraId="4BB85884" w14:textId="77777777" w:rsidR="00B85FA4" w:rsidRDefault="00BA24EF" w:rsidP="00B85FA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163E24" wp14:editId="405AA646">
                              <wp:extent cx="162000" cy="162000"/>
                              <wp:effectExtent l="0" t="0" r="7620" b="7620"/>
                              <wp:docPr id="208571722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571722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000" cy="1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6445" behindDoc="0" locked="0" layoutInCell="1" allowOverlap="1" wp14:anchorId="5C6443B2" wp14:editId="0D85DCC2">
              <wp:simplePos x="0" y="0"/>
              <wp:positionH relativeFrom="page">
                <wp:posOffset>3661410</wp:posOffset>
              </wp:positionH>
              <wp:positionV relativeFrom="page">
                <wp:posOffset>9609455</wp:posOffset>
              </wp:positionV>
              <wp:extent cx="3391200" cy="1180800"/>
              <wp:effectExtent l="0" t="0" r="0" b="63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1200" cy="11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5c7207c3-3921-40bf-a006-a7e8bbcd4d1d&quot;}}"/>
                            <w:id w:val="-1931336742"/>
                          </w:sdtPr>
                          <w:sdtContent>
                            <w:p w14:paraId="033EEB4F" w14:textId="77777777" w:rsidR="00B85FA4" w:rsidRDefault="00000000" w:rsidP="00B85FA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EuroBankAccount"/>
                                  <w:tag w:val="{&quot;templafy&quot;:{&quot;id&quot;:&quot;badd0c93-4000-4f6d-b9e5-22290d0cae9d&quot;}}"/>
                                  <w:id w:val="-570510139"/>
                                </w:sdtPr>
                                <w:sdtContent>
                                  <w:r w:rsidR="003D3AD8">
                                    <w:rPr>
                                      <w:sz w:val="12"/>
                                      <w:szCs w:val="12"/>
                                    </w:rPr>
                                    <w:t>EUR ACCOUNT | IBAN: NL52 CITI 0266 0610 95</w:t>
                                  </w:r>
                                </w:sdtContent>
                              </w:sdt>
                            </w:p>
                            <w:p w14:paraId="1FD5EC53" w14:textId="77777777" w:rsidR="00B85FA4" w:rsidRDefault="00000000" w:rsidP="00B85FA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831c953c-def3-4a24-93a5-7097cee5970d&quot;}}"/>
                            <w:id w:val="-1845705636"/>
                          </w:sdtPr>
                          <w:sdtContent>
                            <w:p w14:paraId="6CD7EF96" w14:textId="77777777" w:rsidR="00B85FA4" w:rsidRDefault="00000000" w:rsidP="00B85FA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UsdBankAccount"/>
                                  <w:tag w:val="{&quot;templafy&quot;:{&quot;id&quot;:&quot;fdef705a-bac6-46d4-aa21-ed901015a5f9&quot;}}"/>
                                  <w:id w:val="-1900195208"/>
                                </w:sdtPr>
                                <w:sdtContent>
                                  <w:r w:rsidR="003D3AD8">
                                    <w:rPr>
                                      <w:sz w:val="12"/>
                                      <w:szCs w:val="12"/>
                                    </w:rPr>
                                    <w:t>USD ACCOUNT | IBAN: NL65 CITI 0106 3778 12</w:t>
                                  </w:r>
                                </w:sdtContent>
                              </w:sdt>
                            </w:p>
                            <w:p w14:paraId="330F509E" w14:textId="77777777" w:rsidR="00B85FA4" w:rsidRDefault="00000000" w:rsidP="00B85FA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57c41d8d-99dd-4415-985e-0db46f7e67d7&quot;}}"/>
                            <w:id w:val="169529685"/>
                          </w:sdtPr>
                          <w:sdtContent>
                            <w:p w14:paraId="6D949271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LocalBankAcountOne"/>
                                  <w:tag w:val="{&quot;templafy&quot;:{&quot;id&quot;:&quot;3831236e-8ac7-47a4-8863-b0304a7d597c&quot;}}"/>
                                  <w:id w:val="-576978156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77C2D91B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18073455-c656-423a-a1be-9da3c3146c5e&quot;}}"/>
                            <w:id w:val="-243422262"/>
                          </w:sdtPr>
                          <w:sdtContent>
                            <w:p w14:paraId="090FDBEB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LocalBankAccountTwo"/>
                                  <w:tag w:val="{&quot;templafy&quot;:{&quot;id&quot;:&quot;420e9c1d-d75d-484c-a7ef-48814050818e&quot;}}"/>
                                  <w:id w:val="-1572257995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40748AA2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44608063-e49e-4033-a09c-d695cd5820a3&quot;}}"/>
                            <w:id w:val="2101291949"/>
                          </w:sdtPr>
                          <w:sdtContent>
                            <w:sdt>
                              <w:sdtPr>
                                <w:rPr>
                                  <w:vanish/>
                                  <w:sz w:val="12"/>
                                  <w:szCs w:val="12"/>
                                </w:rPr>
                                <w:alias w:val="UserProfile.Brand.WordNote"/>
                                <w:tag w:val="{&quot;templafy&quot;:{&quot;id&quot;:&quot;1cea6d12-e282-4b4f-9997-df973522103b&quot;}}"/>
                                <w:id w:val="1844040282"/>
                              </w:sdtPr>
                              <w:sdtContent>
                                <w:p w14:paraId="51F72E89" w14:textId="77777777" w:rsidR="00E46181" w:rsidRDefault="003D3AD8">
                                  <w:pP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6443B2" id="Text Box 38" o:spid="_x0000_s1035" type="#_x0000_t202" style="position:absolute;margin-left:288.3pt;margin-top:756.65pt;width:267pt;height:93pt;z-index:2516664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" filled="f" stroked="f" strokeweight=".5pt">
              <v:textbox inset="0,0,0,0">
                <w:txbxConten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5c7207c3-3921-40bf-a006-a7e8bbcd4d1d&quot;}}"/>
                      <w:id w:val="-1931336742"/>
                    </w:sdtPr>
                    <w:sdtContent>
                      <w:p w14:paraId="033EEB4F" w14:textId="77777777" w:rsidR="00B85FA4" w:rsidRDefault="00000000" w:rsidP="00B85FA4">
                        <w:pPr>
                          <w:rPr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EuroBankAccount"/>
                            <w:tag w:val="{&quot;templafy&quot;:{&quot;id&quot;:&quot;badd0c93-4000-4f6d-b9e5-22290d0cae9d&quot;}}"/>
                            <w:id w:val="-570510139"/>
                          </w:sdtPr>
                          <w:sdtContent>
                            <w:r w:rsidR="003D3AD8">
                              <w:rPr>
                                <w:sz w:val="12"/>
                                <w:szCs w:val="12"/>
                              </w:rPr>
                              <w:t>EUR ACCOUNT | IBAN: NL52 CITI 0266 0610 95</w:t>
                            </w:r>
                          </w:sdtContent>
                        </w:sdt>
                      </w:p>
                      <w:p w14:paraId="1FD5EC53" w14:textId="77777777" w:rsidR="00B85FA4" w:rsidRDefault="00000000" w:rsidP="00B85FA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831c953c-def3-4a24-93a5-7097cee5970d&quot;}}"/>
                      <w:id w:val="-1845705636"/>
                    </w:sdtPr>
                    <w:sdtContent>
                      <w:p w14:paraId="6CD7EF96" w14:textId="77777777" w:rsidR="00B85FA4" w:rsidRDefault="00000000" w:rsidP="00B85FA4">
                        <w:pPr>
                          <w:rPr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UsdBankAccount"/>
                            <w:tag w:val="{&quot;templafy&quot;:{&quot;id&quot;:&quot;fdef705a-bac6-46d4-aa21-ed901015a5f9&quot;}}"/>
                            <w:id w:val="-1900195208"/>
                          </w:sdtPr>
                          <w:sdtContent>
                            <w:r w:rsidR="003D3AD8">
                              <w:rPr>
                                <w:sz w:val="12"/>
                                <w:szCs w:val="12"/>
                              </w:rPr>
                              <w:t>USD ACCOUNT | IBAN: NL65 CITI 0106 3778 12</w:t>
                            </w:r>
                          </w:sdtContent>
                        </w:sdt>
                      </w:p>
                      <w:p w14:paraId="330F509E" w14:textId="77777777" w:rsidR="00B85FA4" w:rsidRDefault="00000000" w:rsidP="00B85FA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57c41d8d-99dd-4415-985e-0db46f7e67d7&quot;}}"/>
                      <w:id w:val="169529685"/>
                    </w:sdtPr>
                    <w:sdtContent>
                      <w:p w14:paraId="6D949271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LocalBankAcountOne"/>
                            <w:tag w:val="{&quot;templafy&quot;:{&quot;id&quot;:&quot;3831236e-8ac7-47a4-8863-b0304a7d597c&quot;}}"/>
                            <w:id w:val="-576978156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77C2D91B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18073455-c656-423a-a1be-9da3c3146c5e&quot;}}"/>
                      <w:id w:val="-243422262"/>
                    </w:sdtPr>
                    <w:sdtContent>
                      <w:p w14:paraId="090FDBEB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LocalBankAccountTwo"/>
                            <w:tag w:val="{&quot;templafy&quot;:{&quot;id&quot;:&quot;420e9c1d-d75d-484c-a7ef-48814050818e&quot;}}"/>
                            <w:id w:val="-1572257995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40748AA2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44608063-e49e-4033-a09c-d695cd5820a3&quot;}}"/>
                      <w:id w:val="2101291949"/>
                    </w:sdtPr>
                    <w:sdtContent>
                      <w:sdt>
                        <w:sdtPr>
                          <w:rPr>
                            <w:vanish/>
                            <w:sz w:val="12"/>
                            <w:szCs w:val="12"/>
                          </w:rPr>
                          <w:alias w:val="UserProfile.Brand.WordNote"/>
                          <w:tag w:val="{&quot;templafy&quot;:{&quot;id&quot;:&quot;1cea6d12-e282-4b4f-9997-df973522103b&quot;}}"/>
                          <w:id w:val="1844040282"/>
                        </w:sdtPr>
                        <w:sdtContent>
                          <w:p w14:paraId="51F72E89" w14:textId="77777777" w:rsidR="00E46181" w:rsidRDefault="003D3AD8">
                            <w:pPr>
                              <w:rPr>
                                <w:vanish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5421" behindDoc="0" locked="0" layoutInCell="1" allowOverlap="1" wp14:anchorId="6372B0D4" wp14:editId="41F69141">
              <wp:simplePos x="0" y="0"/>
              <wp:positionH relativeFrom="page">
                <wp:posOffset>485775</wp:posOffset>
              </wp:positionH>
              <wp:positionV relativeFrom="page">
                <wp:posOffset>9617075</wp:posOffset>
              </wp:positionV>
              <wp:extent cx="2696400" cy="1180800"/>
              <wp:effectExtent l="0" t="0" r="8890" b="635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6400" cy="11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8211c835-dbbf-41be-a5e8-10bf6ebe89b5&quot;}}"/>
                            <w:id w:val="216857086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p w14:paraId="14465243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ManagingDirector"/>
                                  <w:tag w:val="{&quot;templafy&quot;:{&quot;id&quot;:&quot;6fa60c5c-5414-481a-b4e4-d158a8f7a967&quot;}}"/>
                                  <w:id w:val="-66735382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68CE8A83" w14:textId="77777777" w:rsidR="00B85FA4" w:rsidRDefault="00000000" w:rsidP="00B85FA4">
                              <w:pPr>
                                <w:rPr>
                                  <w:b/>
                                  <w:bCs/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group"/>
                            <w:tag w:val="{&quot;templafy&quot;:{&quot;id&quot;:&quot;a6ba87aa-0a52-4100-8ade-b5e75abffd8c&quot;}}"/>
                            <w:id w:val="610486096"/>
                          </w:sdtPr>
                          <w:sdtContent>
                            <w:p w14:paraId="56A4A9F1" w14:textId="77777777" w:rsidR="00B85FA4" w:rsidRDefault="00000000" w:rsidP="00B85FA4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alias w:val="Translations.Bank"/>
                                  <w:tag w:val="{&quot;templafy&quot;:{&quot;id&quot;:&quot;f81b36a9-8fdf-4cc8-90c2-a3ec80c8445f&quot;}}"/>
                                  <w:id w:val="2052347558"/>
                                </w:sdtPr>
                                <w:sdtContent>
                                  <w:r w:rsidR="003D3AD8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Bank</w:t>
                                  </w:r>
                                </w:sdtContent>
                              </w:sdt>
                              <w:r w:rsidR="00B85FA4" w:rsidRPr="00AB1E5D"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alias w:val="{{UserProfile.CompanyName.BankDetails.FirstBankNameOne}}"/>
                                  <w:tag w:val="{&quot;templafy&quot;:{&quot;id&quot;:&quot;e4100833-2d6b-4381-ba8f-5be6cd993058&quot;}}"/>
                                  <w:id w:val="924153996"/>
                                </w:sdtPr>
                                <w:sdtContent>
                                  <w:r w:rsidR="003D3AD8"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Citibank International plc | Netherlands Branch</w:t>
                                  </w:r>
                                </w:sdtContent>
                              </w:sdt>
                            </w:p>
                            <w:p w14:paraId="0618610A" w14:textId="77777777" w:rsidR="00B85FA4" w:rsidRDefault="00000000" w:rsidP="00B85FA4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9830e851-f105-4f37-9d0f-ca4a3c264129&quot;}}"/>
                            <w:id w:val="42259864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p w14:paraId="704F71FB" w14:textId="77777777" w:rsidR="00B85FA4" w:rsidRPr="002B6159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FirstBankNameTwo"/>
                                  <w:tag w:val="{&quot;templafy&quot;:{&quot;id&quot;:&quot;9df10b74-e497-4a8d-90a5-0b2922956b00&quot;}}"/>
                                  <w:id w:val="-660847922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32D4909D" w14:textId="77777777" w:rsidR="00B85FA4" w:rsidRDefault="00000000" w:rsidP="00B85FA4">
                              <w:pPr>
                                <w:rPr>
                                  <w:b/>
                                  <w:bCs/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group"/>
                            <w:tag w:val="{&quot;templafy&quot;:{&quot;id&quot;:&quot;978855a0-36f1-4cfc-a099-6d03639a4f19&quot;}}"/>
                            <w:id w:val="53587726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sdt>
                              <w:sdtPr>
                                <w:rPr>
                                  <w:sz w:val="12"/>
                                  <w:szCs w:val="12"/>
                                </w:rPr>
                                <w:alias w:val="UserProfile.Brand.RegistrationOne"/>
                                <w:tag w:val="{&quot;templafy&quot;:{&quot;id&quot;:&quot;d0a957aa-402b-4507-807a-20590a90b0fa&quot;}}"/>
                                <w:id w:val="-1056542534"/>
                              </w:sdtPr>
                              <w:sdtContent>
                                <w:p w14:paraId="1FBC9634" w14:textId="77777777" w:rsidR="00E46181" w:rsidRDefault="003D3AD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KvK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: 12040831 | VAT: NL808573986B01</w:t>
                                  </w:r>
                                </w:p>
                              </w:sdtContent>
                            </w:sdt>
                            <w:p w14:paraId="20DB0117" w14:textId="77777777" w:rsidR="00B85FA4" w:rsidRPr="00AB1E5D" w:rsidRDefault="00000000" w:rsidP="00B85FA4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e8c47087-5ad9-4db8-baa0-3da40d81d8ef&quot;}}"/>
                            <w:id w:val="-712734545"/>
                          </w:sdtPr>
                          <w:sdtContent>
                            <w:p w14:paraId="0CC58BAD" w14:textId="77777777" w:rsidR="00B85FA4" w:rsidRPr="0001139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vanish/>
                                    <w:sz w:val="12"/>
                                    <w:szCs w:val="12"/>
                                  </w:rPr>
                                  <w:alias w:val="UserProfile.Brand.SecondBankNameOne"/>
                                  <w:tag w:val="{&quot;templafy&quot;:{&quot;id&quot;:&quot;e2922a2d-f1f4-44d0-84c7-d2eb565a262f&quot;}}"/>
                                  <w:id w:val="-1266678495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118C27CB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8edd72bf-fc45-463c-83cb-34f76ee0ffc2&quot;}}"/>
                            <w:id w:val="-1858718379"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p w14:paraId="48DF5636" w14:textId="77777777" w:rsidR="00B85FA4" w:rsidRPr="00AB1E5D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vanish/>
                                    <w:sz w:val="12"/>
                                    <w:szCs w:val="12"/>
                                  </w:rPr>
                                  <w:alias w:val="UserProfile.Brand.SecondBankNameTwo"/>
                                  <w:tag w:val="{&quot;templafy&quot;:{&quot;id&quot;:&quot;ef8a2899-7aa3-4104-882a-8d5b93a0a424&quot;}}"/>
                                  <w:id w:val="-670554293"/>
                                </w:sdtPr>
                                <w:sdtContent>
                                  <w:r w:rsidR="003D3AD8"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sdtContent>
                              </w:sdt>
                            </w:p>
                            <w:p w14:paraId="3AFB29B0" w14:textId="77777777" w:rsidR="00B85FA4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group"/>
                            <w:tag w:val="{&quot;templafy&quot;:{&quot;id&quot;:&quot;918e0a68-144a-4dfe-9e04-b78c63b03ea8&quot;}}"/>
                            <w:id w:val="-76983285"/>
                          </w:sdtPr>
                          <w:sdtContent>
                            <w:sdt>
                              <w:sdtPr>
                                <w:rPr>
                                  <w:vanish/>
                                  <w:sz w:val="12"/>
                                  <w:szCs w:val="12"/>
                                </w:rPr>
                                <w:alias w:val="UserProfile.Brand.RegistrationTwo"/>
                                <w:tag w:val="{&quot;templafy&quot;:{&quot;id&quot;:&quot;9712ac1b-0c5b-44aa-b17a-23cb245e2d3c&quot;}}"/>
                                <w:id w:val="233671778"/>
                              </w:sdtPr>
                              <w:sdtContent>
                                <w:p w14:paraId="507B1722" w14:textId="77777777" w:rsidR="00E46181" w:rsidRDefault="003D3AD8">
                                  <w:pP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vanish/>
                                      <w:sz w:val="12"/>
                                      <w:szCs w:val="12"/>
                                    </w:rPr>
                                    <w:t>​</w:t>
                                  </w:r>
                                </w:p>
                              </w:sdtContent>
                            </w:sdt>
                            <w:p w14:paraId="1D335729" w14:textId="77777777" w:rsidR="00B85FA4" w:rsidRPr="00AB1E5D" w:rsidRDefault="00000000" w:rsidP="00B85FA4">
                              <w:pPr>
                                <w:rPr>
                                  <w:vanish/>
                                  <w:sz w:val="12"/>
                                  <w:szCs w:val="12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72B0D4" id="Text Box 39" o:spid="_x0000_s1036" type="#_x0000_t202" style="position:absolute;margin-left:38.25pt;margin-top:757.25pt;width:212.3pt;height:93pt;z-index:2516654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" filled="f" stroked="f" strokeweight=".5pt">
              <v:textbox inset="0,0,0,0">
                <w:txbxConten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8211c835-dbbf-41be-a5e8-10bf6ebe89b5&quot;}}"/>
                      <w:id w:val="216857086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 w14:paraId="14465243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ManagingDirector"/>
                            <w:tag w:val="{&quot;templafy&quot;:{&quot;id&quot;:&quot;6fa60c5c-5414-481a-b4e4-d158a8f7a967&quot;}}"/>
                            <w:id w:val="-66735382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68CE8A83" w14:textId="77777777" w:rsidR="00B85FA4" w:rsidRDefault="00000000" w:rsidP="00B85FA4">
                        <w:pPr>
                          <w:rPr>
                            <w:b/>
                            <w:bCs/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b/>
                        <w:bCs/>
                        <w:sz w:val="12"/>
                        <w:szCs w:val="12"/>
                      </w:rPr>
                      <w:alias w:val="group"/>
                      <w:tag w:val="{&quot;templafy&quot;:{&quot;id&quot;:&quot;a6ba87aa-0a52-4100-8ade-b5e75abffd8c&quot;}}"/>
                      <w:id w:val="610486096"/>
                    </w:sdtPr>
                    <w:sdtContent>
                      <w:p w14:paraId="56A4A9F1" w14:textId="77777777" w:rsidR="00B85FA4" w:rsidRDefault="00000000" w:rsidP="00B85FA4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Translations.Bank"/>
                            <w:tag w:val="{&quot;templafy&quot;:{&quot;id&quot;:&quot;f81b36a9-8fdf-4cc8-90c2-a3ec80c8445f&quot;}}"/>
                            <w:id w:val="2052347558"/>
                          </w:sdtPr>
                          <w:sdtContent>
                            <w:r w:rsidR="003D3AD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Bank</w:t>
                            </w:r>
                          </w:sdtContent>
                        </w:sdt>
                        <w:r w:rsidR="00B85FA4" w:rsidRPr="00AB1E5D">
                          <w:rPr>
                            <w:b/>
                            <w:bCs/>
                            <w:sz w:val="12"/>
                            <w:szCs w:val="12"/>
                          </w:rPr>
                          <w:t xml:space="preserve"> | </w:t>
                        </w:r>
                        <w:sdt>
                          <w:sdtP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alias w:val="{{UserProfile.CompanyName.BankDetails.FirstBankNameOne}}"/>
                            <w:tag w:val="{&quot;templafy&quot;:{&quot;id&quot;:&quot;e4100833-2d6b-4381-ba8f-5be6cd993058&quot;}}"/>
                            <w:id w:val="924153996"/>
                          </w:sdtPr>
                          <w:sdtContent>
                            <w:r w:rsidR="003D3AD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Citibank International plc | Netherlands Branch</w:t>
                            </w:r>
                          </w:sdtContent>
                        </w:sdt>
                      </w:p>
                      <w:p w14:paraId="0618610A" w14:textId="77777777" w:rsidR="00B85FA4" w:rsidRDefault="00000000" w:rsidP="00B85FA4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9830e851-f105-4f37-9d0f-ca4a3c264129&quot;}}"/>
                      <w:id w:val="42259864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 w14:paraId="704F71FB" w14:textId="77777777" w:rsidR="00B85FA4" w:rsidRPr="002B6159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FirstBankNameTwo"/>
                            <w:tag w:val="{&quot;templafy&quot;:{&quot;id&quot;:&quot;9df10b74-e497-4a8d-90a5-0b2922956b00&quot;}}"/>
                            <w:id w:val="-660847922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32D4909D" w14:textId="77777777" w:rsidR="00B85FA4" w:rsidRDefault="00000000" w:rsidP="00B85FA4">
                        <w:pPr>
                          <w:rPr>
                            <w:b/>
                            <w:bCs/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sz w:val="12"/>
                        <w:szCs w:val="12"/>
                      </w:rPr>
                      <w:alias w:val="group"/>
                      <w:tag w:val="{&quot;templafy&quot;:{&quot;id&quot;:&quot;978855a0-36f1-4cfc-a099-6d03639a4f19&quot;}}"/>
                      <w:id w:val="53587726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sdt>
                        <w:sdtPr>
                          <w:rPr>
                            <w:sz w:val="12"/>
                            <w:szCs w:val="12"/>
                          </w:rPr>
                          <w:alias w:val="UserProfile.Brand.RegistrationOne"/>
                          <w:tag w:val="{&quot;templafy&quot;:{&quot;id&quot;:&quot;d0a957aa-402b-4507-807a-20590a90b0fa&quot;}}"/>
                          <w:id w:val="-1056542534"/>
                        </w:sdtPr>
                        <w:sdtContent>
                          <w:p w14:paraId="1FBC9634" w14:textId="77777777" w:rsidR="00E46181" w:rsidRDefault="003D3AD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KvK: 12040831 | VAT: NL808573986B01</w:t>
                            </w:r>
                          </w:p>
                        </w:sdtContent>
                      </w:sdt>
                      <w:p w14:paraId="20DB0117" w14:textId="77777777" w:rsidR="00B85FA4" w:rsidRPr="00AB1E5D" w:rsidRDefault="00000000" w:rsidP="00B85FA4">
                        <w:pPr>
                          <w:rPr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e8c47087-5ad9-4db8-baa0-3da40d81d8ef&quot;}}"/>
                      <w:id w:val="-712734545"/>
                    </w:sdtPr>
                    <w:sdtContent>
                      <w:p w14:paraId="0CC58BAD" w14:textId="77777777" w:rsidR="00B85FA4" w:rsidRPr="0001139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vanish/>
                              <w:sz w:val="12"/>
                              <w:szCs w:val="12"/>
                            </w:rPr>
                            <w:alias w:val="UserProfile.Brand.SecondBankNameOne"/>
                            <w:tag w:val="{&quot;templafy&quot;:{&quot;id&quot;:&quot;e2922a2d-f1f4-44d0-84c7-d2eb565a262f&quot;}}"/>
                            <w:id w:val="-1266678495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118C27CB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b/>
                        <w:bCs/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8edd72bf-fc45-463c-83cb-34f76ee0ffc2&quot;}}"/>
                      <w:id w:val="-1858718379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14:paraId="48DF5636" w14:textId="77777777" w:rsidR="00B85FA4" w:rsidRPr="00AB1E5D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vanish/>
                              <w:sz w:val="12"/>
                              <w:szCs w:val="12"/>
                            </w:rPr>
                            <w:alias w:val="UserProfile.Brand.SecondBankNameTwo"/>
                            <w:tag w:val="{&quot;templafy&quot;:{&quot;id&quot;:&quot;ef8a2899-7aa3-4104-882a-8d5b93a0a424&quot;}}"/>
                            <w:id w:val="-670554293"/>
                          </w:sdtPr>
                          <w:sdtContent>
                            <w:r w:rsidR="003D3AD8"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sdtContent>
                        </w:sdt>
                      </w:p>
                      <w:p w14:paraId="3AFB29B0" w14:textId="77777777" w:rsidR="00B85FA4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  <w:sdt>
                    <w:sdtPr>
                      <w:rPr>
                        <w:vanish/>
                        <w:sz w:val="12"/>
                        <w:szCs w:val="12"/>
                      </w:rPr>
                      <w:alias w:val="group"/>
                      <w:tag w:val="{&quot;templafy&quot;:{&quot;id&quot;:&quot;918e0a68-144a-4dfe-9e04-b78c63b03ea8&quot;}}"/>
                      <w:id w:val="-76983285"/>
                    </w:sdtPr>
                    <w:sdtContent>
                      <w:sdt>
                        <w:sdtPr>
                          <w:rPr>
                            <w:vanish/>
                            <w:sz w:val="12"/>
                            <w:szCs w:val="12"/>
                          </w:rPr>
                          <w:alias w:val="UserProfile.Brand.RegistrationTwo"/>
                          <w:tag w:val="{&quot;templafy&quot;:{&quot;id&quot;:&quot;9712ac1b-0c5b-44aa-b17a-23cb245e2d3c&quot;}}"/>
                          <w:id w:val="233671778"/>
                        </w:sdtPr>
                        <w:sdtContent>
                          <w:p w14:paraId="507B1722" w14:textId="77777777" w:rsidR="00E46181" w:rsidRDefault="003D3AD8">
                            <w:pPr>
                              <w:rPr>
                                <w:vanish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vanish/>
                                <w:sz w:val="12"/>
                                <w:szCs w:val="12"/>
                              </w:rPr>
                              <w:t>​</w:t>
                            </w:r>
                          </w:p>
                        </w:sdtContent>
                      </w:sdt>
                      <w:p w14:paraId="1D335729" w14:textId="77777777" w:rsidR="00B85FA4" w:rsidRPr="00AB1E5D" w:rsidRDefault="00000000" w:rsidP="00B85FA4">
                        <w:pPr>
                          <w:rPr>
                            <w:vanish/>
                            <w:sz w:val="12"/>
                            <w:szCs w:val="12"/>
                          </w:rPr>
                        </w:pP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</w:p>
  <w:p w14:paraId="0CE7D7B7" w14:textId="77777777" w:rsidR="00E9455C" w:rsidRPr="00B85FA4" w:rsidRDefault="00E9455C" w:rsidP="00B85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248AE" w14:textId="77777777" w:rsidR="00BF1EB0" w:rsidRDefault="00BF1EB0" w:rsidP="00F13679">
      <w:r>
        <w:separator/>
      </w:r>
    </w:p>
  </w:footnote>
  <w:footnote w:type="continuationSeparator" w:id="0">
    <w:p w14:paraId="320BC905" w14:textId="77777777" w:rsidR="00BF1EB0" w:rsidRDefault="00BF1EB0" w:rsidP="00F13679">
      <w:r>
        <w:continuationSeparator/>
      </w:r>
    </w:p>
  </w:footnote>
  <w:footnote w:type="continuationNotice" w:id="1">
    <w:p w14:paraId="66C9235A" w14:textId="77777777" w:rsidR="00BF1EB0" w:rsidRDefault="00BF1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CA3F7" w14:textId="77777777" w:rsidR="00AA79BA" w:rsidRPr="00366806" w:rsidRDefault="006E2DE2" w:rsidP="00AA79BA">
    <w:pPr>
      <w:pStyle w:val="Header"/>
      <w:tabs>
        <w:tab w:val="clear" w:pos="4153"/>
        <w:tab w:val="clear" w:pos="8306"/>
        <w:tab w:val="left" w:pos="3195"/>
        <w:tab w:val="left" w:pos="7047"/>
      </w:tabs>
      <w:spacing w:after="0"/>
      <w:ind w:left="-993" w:firstLine="993"/>
      <w:rPr>
        <w:rFonts w:ascii="Arial" w:hAnsi="Arial" w:cs="Arial"/>
        <w:sz w:val="16"/>
        <w:szCs w:val="16"/>
      </w:rPr>
    </w:pPr>
    <w:r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6685" behindDoc="0" locked="0" layoutInCell="1" allowOverlap="1" wp14:anchorId="02249D7A" wp14:editId="51B9FBCE">
              <wp:simplePos x="0" y="0"/>
              <wp:positionH relativeFrom="page">
                <wp:posOffset>1755775</wp:posOffset>
              </wp:positionH>
              <wp:positionV relativeFrom="page">
                <wp:posOffset>229707</wp:posOffset>
              </wp:positionV>
              <wp:extent cx="1236345" cy="636905"/>
              <wp:effectExtent l="0" t="0" r="0" b="0"/>
              <wp:wrapNone/>
              <wp:docPr id="2018007574" name="Text Box 20180075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6345" cy="636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UserProfile.Logo.LogoDualBrandWord"/>
                            <w:tag w:val="{&quot;templafy&quot;:{&quot;id&quot;:&quot;2f523192-ef0d-4e70-81cb-25c63fac6a6f&quot;}}"/>
                            <w:id w:val="1794786119"/>
                            <w:picture/>
                          </w:sdtPr>
                          <w:sdtContent>
                            <w:p w14:paraId="2B2F3518" w14:textId="77777777" w:rsidR="006E2DE2" w:rsidRDefault="006E2DE2" w:rsidP="006E2DE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84B087" wp14:editId="6374EEDA">
                                    <wp:extent cx="0" cy="0"/>
                                    <wp:effectExtent l="0" t="0" r="0" b="0"/>
                                    <wp:docPr id="100723803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723803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249D7A" id="_x0000_t202" coordsize="21600,21600" o:spt="202" path="m,l,21600r21600,l21600,xe">
              <v:stroke joinstyle="miter"/>
              <v:path gradientshapeok="t" o:connecttype="rect"/>
            </v:shapetype>
            <v:shape id="Text Box 2018007574" o:spid="_x0000_s1027" type="#_x0000_t202" style="position:absolute;left:0;text-align:left;margin-left:138.25pt;margin-top:18.1pt;width:97.35pt;height:50.15pt;z-index:2516766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" filled="f" stroked="f" strokeweight=".5pt">
              <v:textbox>
                <w:txbxContent>
                  <w:sdt>
                    <w:sdtPr>
                      <w:alias w:val="UserProfile.Logo.LogoDualBrandWord"/>
                      <w:tag w:val="{&quot;templafy&quot;:{&quot;id&quot;:&quot;2f523192-ef0d-4e70-81cb-25c63fac6a6f&quot;}}"/>
                      <w:id w:val="1794786119"/>
                      <w:picture/>
                    </w:sdtPr>
                    <w:sdtContent>
                      <w:p w14:paraId="2B2F3518" w14:textId="77777777" w:rsidR="006E2DE2" w:rsidRDefault="006E2DE2" w:rsidP="006E2DE2">
                        <w:r>
                          <w:rPr>
                            <w:noProof/>
                          </w:rPr>
                          <w:drawing>
                            <wp:inline distT="0" distB="0" distL="0" distR="0" wp14:anchorId="1E84B087" wp14:editId="6374EEDA">
                              <wp:extent cx="0" cy="0"/>
                              <wp:effectExtent l="0" t="0" r="0" b="0"/>
                              <wp:docPr id="100723803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723803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AA79BA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565" behindDoc="0" locked="0" layoutInCell="1" allowOverlap="1" wp14:anchorId="66FDE74D" wp14:editId="359F612C">
              <wp:simplePos x="0" y="0"/>
              <wp:positionH relativeFrom="column">
                <wp:posOffset>-751205</wp:posOffset>
              </wp:positionH>
              <wp:positionV relativeFrom="paragraph">
                <wp:posOffset>-511810</wp:posOffset>
              </wp:positionV>
              <wp:extent cx="1854200" cy="636905"/>
              <wp:effectExtent l="0" t="0" r="0" b="0"/>
              <wp:wrapNone/>
              <wp:docPr id="33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636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UserProfile.Logo.LogoWord"/>
                            <w:tag w:val="{&quot;templafy&quot;:{&quot;id&quot;:&quot;43e5fe52-d1a6-4347-b0f5-3bd01185610c&quot;}}"/>
                            <w:id w:val="592742781"/>
                            <w:picture/>
                          </w:sdtPr>
                          <w:sdtContent>
                            <w:p w14:paraId="2BA4245E" w14:textId="77777777" w:rsidR="00AA79BA" w:rsidRDefault="00AA79BA" w:rsidP="00AA79B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FC09CC" wp14:editId="3B10A077">
                                    <wp:extent cx="1080000" cy="332308"/>
                                    <wp:effectExtent l="0" t="0" r="0" b="5715"/>
                                    <wp:docPr id="1201468493" name="Picture 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01468493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80000" cy="3323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FDE74D" id="Text Box 25" o:spid="_x0000_s1028" type="#_x0000_t202" style="position:absolute;left:0;text-align:left;margin-left:-59.15pt;margin-top:-40.3pt;width:146pt;height:50.15pt;z-index:251671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RPFw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" filled="f" stroked="f" strokeweight=".5pt">
              <v:textbox>
                <w:txbxContent>
                  <w:sdt>
                    <w:sdtPr>
                      <w:alias w:val="UserProfile.Logo.LogoWord"/>
                      <w:tag w:val="{&quot;templafy&quot;:{&quot;id&quot;:&quot;43e5fe52-d1a6-4347-b0f5-3bd01185610c&quot;}}"/>
                      <w:id w:val="592742781"/>
                      <w:picture/>
                    </w:sdtPr>
                    <w:sdtContent>
                      <w:p w14:paraId="2BA4245E" w14:textId="77777777" w:rsidR="00AA79BA" w:rsidRDefault="00AA79BA" w:rsidP="00AA79BA">
                        <w:r>
                          <w:rPr>
                            <w:noProof/>
                          </w:rPr>
                          <w:drawing>
                            <wp:inline distT="0" distB="0" distL="0" distR="0" wp14:anchorId="17FC09CC" wp14:editId="3B10A077">
                              <wp:extent cx="1080000" cy="332308"/>
                              <wp:effectExtent l="0" t="0" r="0" b="5715"/>
                              <wp:docPr id="1201468493" name="Picture 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1468493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3323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AA79BA">
      <w:rPr>
        <w:rFonts w:ascii="Arial" w:hAnsi="Arial" w:cs="Arial"/>
        <w:sz w:val="16"/>
        <w:szCs w:val="16"/>
      </w:rPr>
      <w:t xml:space="preserve"> </w:t>
    </w:r>
    <w:r w:rsidR="00AA79BA">
      <w:rPr>
        <w:rFonts w:ascii="Arial" w:hAnsi="Arial" w:cs="Arial"/>
        <w:sz w:val="16"/>
        <w:szCs w:val="16"/>
      </w:rPr>
      <w:tab/>
    </w:r>
    <w:r w:rsidR="00AA79BA">
      <w:rPr>
        <w:rFonts w:ascii="Arial" w:hAnsi="Arial" w:cs="Arial"/>
        <w:sz w:val="16"/>
        <w:szCs w:val="16"/>
      </w:rPr>
      <w:tab/>
    </w:r>
  </w:p>
  <w:p w14:paraId="2B6B0D01" w14:textId="77777777" w:rsidR="00AA79BA" w:rsidRPr="00E9455C" w:rsidRDefault="00AA79BA" w:rsidP="00AA79BA">
    <w:pPr>
      <w:pStyle w:val="Header"/>
    </w:pPr>
  </w:p>
  <w:p w14:paraId="44DEA3C6" w14:textId="77777777" w:rsidR="00AA79BA" w:rsidRPr="00E9455C" w:rsidRDefault="00AA79BA" w:rsidP="00AA7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2B227" w14:textId="77777777" w:rsidR="00D20C08" w:rsidRPr="00366806" w:rsidRDefault="00E938E5" w:rsidP="00D20C08">
    <w:pPr>
      <w:pStyle w:val="Header"/>
      <w:tabs>
        <w:tab w:val="clear" w:pos="4153"/>
        <w:tab w:val="clear" w:pos="8306"/>
        <w:tab w:val="left" w:pos="3195"/>
        <w:tab w:val="left" w:pos="7047"/>
      </w:tabs>
      <w:spacing w:after="0"/>
      <w:ind w:left="-993" w:firstLine="993"/>
      <w:rPr>
        <w:rFonts w:ascii="Arial" w:hAnsi="Arial" w:cs="Arial"/>
        <w:sz w:val="16"/>
        <w:szCs w:val="16"/>
      </w:rPr>
    </w:pPr>
    <w:r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3613" behindDoc="0" locked="0" layoutInCell="1" allowOverlap="1" wp14:anchorId="3E5F938D" wp14:editId="73AC5565">
              <wp:simplePos x="0" y="0"/>
              <wp:positionH relativeFrom="page">
                <wp:posOffset>1753686</wp:posOffset>
              </wp:positionH>
              <wp:positionV relativeFrom="page">
                <wp:posOffset>391160</wp:posOffset>
              </wp:positionV>
              <wp:extent cx="1236345" cy="6369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6345" cy="636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UserProfile.Logo.LogoDualBrandWord"/>
                            <w:tag w:val="{&quot;templafy&quot;:{&quot;id&quot;:&quot;ab8d185b-93e9-48c5-b41c-cb0a52e0f1b5&quot;}}"/>
                            <w:id w:val="624513604"/>
                            <w:picture/>
                          </w:sdtPr>
                          <w:sdtContent>
                            <w:p w14:paraId="402966C2" w14:textId="77777777" w:rsidR="00371E31" w:rsidRDefault="00C13914" w:rsidP="00371E3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7E8C868" wp14:editId="085CE2BA">
                                    <wp:extent cx="0" cy="0"/>
                                    <wp:effectExtent l="0" t="0" r="0" b="0"/>
                                    <wp:docPr id="472265628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2265628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F93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0;text-align:left;margin-left:138.1pt;margin-top:30.8pt;width:97.35pt;height:50.15pt;z-index:2516736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LNGQ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" filled="f" stroked="f" strokeweight=".5pt">
              <v:textbox>
                <w:txbxContent>
                  <w:sdt>
                    <w:sdtPr>
                      <w:alias w:val="UserProfile.Logo.LogoDualBrandWord"/>
                      <w:tag w:val="{&quot;templafy&quot;:{&quot;id&quot;:&quot;ab8d185b-93e9-48c5-b41c-cb0a52e0f1b5&quot;}}"/>
                      <w:id w:val="624513604"/>
                      <w:picture/>
                    </w:sdtPr>
                    <w:sdtContent>
                      <w:p w14:paraId="402966C2" w14:textId="77777777" w:rsidR="00371E31" w:rsidRDefault="00C13914" w:rsidP="00371E31">
                        <w:r>
                          <w:rPr>
                            <w:noProof/>
                          </w:rPr>
                          <w:drawing>
                            <wp:inline distT="0" distB="0" distL="0" distR="0" wp14:anchorId="07E8C868" wp14:editId="085CE2BA">
                              <wp:extent cx="0" cy="0"/>
                              <wp:effectExtent l="0" t="0" r="0" b="0"/>
                              <wp:docPr id="47226562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2265628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3D558B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49" behindDoc="0" locked="0" layoutInCell="1" allowOverlap="1" wp14:anchorId="35550757" wp14:editId="1A0773FE">
              <wp:simplePos x="0" y="0"/>
              <wp:positionH relativeFrom="column">
                <wp:posOffset>-753469</wp:posOffset>
              </wp:positionH>
              <wp:positionV relativeFrom="paragraph">
                <wp:posOffset>-349581</wp:posOffset>
              </wp:positionV>
              <wp:extent cx="1854200" cy="473406"/>
              <wp:effectExtent l="0" t="0" r="0" b="3175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200" cy="4734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UserProfile.Logo.LogoWord"/>
                            <w:tag w:val="{&quot;templafy&quot;:{&quot;id&quot;:&quot;86692d17-1330-4667-9428-5508004f892d&quot;}}"/>
                            <w:id w:val="-773867263"/>
                            <w:picture/>
                          </w:sdtPr>
                          <w:sdtContent>
                            <w:p w14:paraId="3BB517E9" w14:textId="77777777" w:rsidR="00D20C08" w:rsidRDefault="00F80E1F" w:rsidP="00D20C0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729BBC" wp14:editId="3DCD74E8">
                                    <wp:extent cx="1080000" cy="332308"/>
                                    <wp:effectExtent l="0" t="0" r="7620" b="7620"/>
                                    <wp:docPr id="580174711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0174711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80000" cy="3323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50757" id="_x0000_s1032" type="#_x0000_t202" style="position:absolute;left:0;text-align:left;margin-left:-59.35pt;margin-top:-27.55pt;width:146pt;height:37.3pt;z-index:251662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YVGwIAADM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" filled="f" stroked="f" strokeweight=".5pt">
              <v:textbox>
                <w:txbxContent>
                  <w:sdt>
                    <w:sdtPr>
                      <w:alias w:val="UserProfile.Logo.LogoWord"/>
                      <w:tag w:val="{&quot;templafy&quot;:{&quot;id&quot;:&quot;86692d17-1330-4667-9428-5508004f892d&quot;}}"/>
                      <w:id w:val="-773867263"/>
                      <w:picture/>
                    </w:sdtPr>
                    <w:sdtContent>
                      <w:p w14:paraId="3BB517E9" w14:textId="77777777" w:rsidR="00D20C08" w:rsidRDefault="00F80E1F" w:rsidP="00D20C08">
                        <w:r>
                          <w:rPr>
                            <w:noProof/>
                          </w:rPr>
                          <w:drawing>
                            <wp:inline distT="0" distB="0" distL="0" distR="0" wp14:anchorId="6E729BBC" wp14:editId="3DCD74E8">
                              <wp:extent cx="1080000" cy="332308"/>
                              <wp:effectExtent l="0" t="0" r="7620" b="7620"/>
                              <wp:docPr id="580174711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0174711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3323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D20C08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25" behindDoc="0" locked="0" layoutInCell="1" allowOverlap="1" wp14:anchorId="2AF99384" wp14:editId="439D0A4A">
              <wp:simplePos x="0" y="0"/>
              <wp:positionH relativeFrom="column">
                <wp:posOffset>2520315</wp:posOffset>
              </wp:positionH>
              <wp:positionV relativeFrom="paragraph">
                <wp:posOffset>-496923</wp:posOffset>
              </wp:positionV>
              <wp:extent cx="3609046" cy="1043940"/>
              <wp:effectExtent l="0" t="0" r="10795" b="381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046" cy="1043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alias w:val="UserProfile.Brand.CompanyName"/>
                            <w:tag w:val="{&quot;templafy&quot;:{&quot;id&quot;:&quot;3efff083-9663-4054-8b51-cd21b139bd86&quot;}}"/>
                            <w:id w:val="-785352324"/>
                          </w:sdtPr>
                          <w:sdtContent>
                            <w:p w14:paraId="4E76ACD2" w14:textId="77777777" w:rsidR="00E46181" w:rsidRDefault="003D3AD8">
                              <w:pPr>
                                <w:ind w:left="68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Delta Electronics (Netherlands) B.V.</w:t>
                              </w:r>
                            </w:p>
                          </w:sdtContent>
                        </w:sdt>
                        <w:p w14:paraId="39D0E3DC" w14:textId="77777777" w:rsidR="00D20C08" w:rsidRPr="00552D47" w:rsidRDefault="00D20C08" w:rsidP="00D20C08">
                          <w:pPr>
                            <w:ind w:left="68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1DC23428" w14:textId="77777777" w:rsidR="00D20C08" w:rsidRDefault="00000000" w:rsidP="00D20C08">
                          <w:pPr>
                            <w:ind w:left="68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alias w:val="UserProfile.Brand.Address"/>
                              <w:tag w:val="{&quot;templafy&quot;:{&quot;id&quot;:&quot;aedb4e22-cbac-4d22-b5a8-9c6d9b431e03&quot;}}"/>
                              <w:id w:val="-215436312"/>
                            </w:sdtPr>
                            <w:sdtContent>
                              <w:r w:rsidR="003D3AD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Automotive Campus 260</w:t>
                              </w:r>
                            </w:sdtContent>
                          </w:sdt>
                          <w:r w:rsidR="00D20C08" w:rsidRPr="00552D4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alias w:val="UserProfile.Brand.Zip"/>
                              <w:tag w:val="{&quot;templafy&quot;:{&quot;id&quot;:&quot;3388227a-42a0-4b3d-aa45-8e490fb782c1&quot;}}"/>
                              <w:id w:val="-7836668"/>
                            </w:sdtPr>
                            <w:sdtContent>
                              <w:r w:rsidR="003D3AD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5708JZ</w:t>
                              </w:r>
                            </w:sdtContent>
                          </w:sdt>
                          <w:r w:rsidR="00D20C08" w:rsidRPr="004C1323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alias w:val="UserProfile.Brand.City"/>
                              <w:tag w:val="{&quot;templafy&quot;:{&quot;id&quot;:&quot;b1ac7dbd-d3b4-4856-b67a-770e6f690b54&quot;}}"/>
                              <w:id w:val="1003560692"/>
                            </w:sdtPr>
                            <w:sdtContent>
                              <w:r w:rsidR="003D3AD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Helmond</w:t>
                              </w:r>
                            </w:sdtContent>
                          </w:sdt>
                          <w:r w:rsidR="00D20C08" w:rsidRPr="004C1323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</w:t>
                          </w:r>
                          <w:r w:rsidR="00D20C08" w:rsidRPr="00552D4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alias w:val="UserProfile.Brand.Country"/>
                              <w:tag w:val="{&quot;templafy&quot;:{&quot;id&quot;:&quot;1a579a64-556c-433e-9cfc-9b13779a2189&quot;}}"/>
                              <w:id w:val="-909533684"/>
                            </w:sdtPr>
                            <w:sdtContent>
                              <w:r w:rsidR="003D3AD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The Netherlands</w:t>
                              </w:r>
                            </w:sdtContent>
                          </w:sdt>
                        </w:p>
                        <w:p w14:paraId="3E57B614" w14:textId="77777777" w:rsidR="00D20C08" w:rsidRDefault="00D20C08" w:rsidP="00D20C08">
                          <w:pPr>
                            <w:ind w:left="57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tbl>
                          <w:tblPr>
                            <w:tblStyle w:val="TableGrid"/>
                            <w:tblW w:w="456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1"/>
                            <w:gridCol w:w="1276"/>
                            <w:gridCol w:w="351"/>
                            <w:gridCol w:w="2591"/>
                          </w:tblGrid>
                          <w:tr w:rsidR="00D20C08" w14:paraId="68EF28D0" w14:textId="77777777" w:rsidTr="007C3D29">
                            <w:trPr>
                              <w:trHeight w:val="300"/>
                            </w:trPr>
                            <w:tc>
                              <w:tcPr>
                                <w:tcW w:w="351" w:type="dxa"/>
                                <w:vAlign w:val="center"/>
                              </w:tcPr>
                              <w:sdt>
                                <w:sdtPr>
                                  <w:alias w:val="Form.WordIcons.Phone"/>
                                  <w:tag w:val="{&quot;templafy&quot;:{&quot;id&quot;:&quot;093d3509-ac25-4036-8e4d-ec960f5907e2&quot;}}"/>
                                  <w:id w:val="-598790329"/>
                                  <w:picture/>
                                </w:sdtPr>
                                <w:sdtContent>
                                  <w:p w14:paraId="45F0E50C" w14:textId="77777777" w:rsidR="00D20C08" w:rsidRPr="0059275C" w:rsidRDefault="00D20C08" w:rsidP="0059275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E0ABAA1" wp14:editId="4CA67DDE">
                                          <wp:extent cx="162000" cy="157622"/>
                                          <wp:effectExtent l="0" t="0" r="9525" b="9525"/>
                                          <wp:docPr id="2055644179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5644179" name="Picture 8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00" cy="15762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Phone"/>
                                  <w:tag w:val="{&quot;templafy&quot;:{&quot;id&quot;:&quot;773157e1-ced1-4996-8680-1d130d3963ff&quot;}}"/>
                                  <w:id w:val="-1966798888"/>
                                </w:sdtPr>
                                <w:sdtContent>
                                  <w:p w14:paraId="458FD7A6" w14:textId="77777777" w:rsidR="00E46181" w:rsidRDefault="003D3AD8">
                                    <w:pPr>
                                      <w:ind w:left="68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+31 408 003 800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351" w:type="dxa"/>
                                <w:vAlign w:val="center"/>
                              </w:tcPr>
                              <w:sdt>
                                <w:sdtPr>
                                  <w:rPr>
                                    <w:vanish/>
                                  </w:rPr>
                                  <w:alias w:val="Form.WordIcons.Fax"/>
                                  <w:tag w:val="{&quot;templafy&quot;:{&quot;id&quot;:&quot;090c49c0-17b0-4ce7-a23c-e961e6f94db0&quot;}}"/>
                                  <w:id w:val="1331868041"/>
                                  <w:picture/>
                                </w:sdtPr>
                                <w:sdtContent>
                                  <w:p w14:paraId="3A50D06D" w14:textId="77777777" w:rsidR="00D20C08" w:rsidRPr="001D6F63" w:rsidRDefault="00D20C08" w:rsidP="001D6F63">
                                    <w:pPr>
                                      <w:jc w:val="center"/>
                                      <w:rPr>
                                        <w:vanish/>
                                      </w:rPr>
                                    </w:pPr>
                                    <w:r>
                                      <w:rPr>
                                        <w:noProof/>
                                        <w:vanish/>
                                      </w:rPr>
                                      <w:drawing>
                                        <wp:inline distT="0" distB="0" distL="0" distR="0" wp14:anchorId="2A377D26" wp14:editId="2DC8E9EE">
                                          <wp:extent cx="162000" cy="162000"/>
                                          <wp:effectExtent l="0" t="0" r="9525" b="9525"/>
                                          <wp:docPr id="1840403554" name="Picture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40403554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00" cy="162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91" w:type="dxa"/>
                                <w:vAlign w:val="center"/>
                              </w:tc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Fax"/>
                                  <w:tag w:val="{&quot;templafy&quot;:{&quot;id&quot;:&quot;8171c937-c86b-4846-b3a0-35d489652908&quot;}}"/>
                                  <w:id w:val="1116174300"/>
                                </w:sdtPr>
                                <w:sdtContent>
                                  <w:p w14:paraId="4958A643" w14:textId="77777777" w:rsidR="00E46181" w:rsidRDefault="003D3AD8">
                                    <w:pPr>
                                      <w:ind w:left="68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​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D20C08" w14:paraId="1AFC864A" w14:textId="77777777" w:rsidTr="007C3D29">
                            <w:trPr>
                              <w:trHeight w:val="300"/>
                            </w:trPr>
                            <w:tc>
                              <w:tcPr>
                                <w:tcW w:w="351" w:type="dxa"/>
                                <w:vAlign w:val="center"/>
                              </w:tcPr>
                              <w:sdt>
                                <w:sdtPr>
                                  <w:alias w:val="Form.WordIcons.Email"/>
                                  <w:tag w:val="{&quot;templafy&quot;:{&quot;id&quot;:&quot;79059701-1848-4b09-a568-f0896bc5a2cd&quot;}}"/>
                                  <w:id w:val="518747433"/>
                                  <w:picture/>
                                </w:sdtPr>
                                <w:sdtContent>
                                  <w:p w14:paraId="39FD908D" w14:textId="77777777" w:rsidR="00D20C08" w:rsidRPr="00A20D0F" w:rsidRDefault="00D20C08" w:rsidP="00A20D0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FC3221C" wp14:editId="4C004D0F">
                                          <wp:extent cx="162000" cy="162000"/>
                                          <wp:effectExtent l="0" t="0" r="9525" b="9525"/>
                                          <wp:docPr id="108033978" name="Picture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8033978" name="Picture 1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00" cy="162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UserProfile.Brand.Email"/>
                                  <w:tag w:val="{&quot;templafy&quot;:{&quot;id&quot;:&quot;11f8d991-eb72-4543-8883-0ec482d2bb08&quot;}}"/>
                                  <w:id w:val="-1746803273"/>
                                </w:sdtPr>
                                <w:sdtContent>
                                  <w:p w14:paraId="4F9F34A8" w14:textId="77777777" w:rsidR="00E46181" w:rsidRDefault="003D3AD8">
                                    <w:pPr>
                                      <w:ind w:left="68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info@deltaww.com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351" w:type="dxa"/>
                                <w:vAlign w:val="center"/>
                              </w:tcPr>
                              <w:sdt>
                                <w:sdtPr>
                                  <w:alias w:val="Form.WordIcons.Website"/>
                                  <w:tag w:val="{&quot;templafy&quot;:{&quot;id&quot;:&quot;f77ae12f-bab1-4694-a218-e1dcc3ecdd24&quot;}}"/>
                                  <w:id w:val="-1076904759"/>
                                  <w:picture/>
                                </w:sdtPr>
                                <w:sdtContent>
                                  <w:p w14:paraId="29B3FD28" w14:textId="77777777" w:rsidR="00D20C08" w:rsidRPr="001D6F63" w:rsidRDefault="00D20C08" w:rsidP="001D6F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2991DD4" wp14:editId="071A1EA4">
                                          <wp:extent cx="162000" cy="162000"/>
                                          <wp:effectExtent l="0" t="0" r="9525" b="9525"/>
                                          <wp:docPr id="1923083434" name="Picture 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23083434" name="Picture 1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00" cy="162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91" w:type="dxa"/>
                                <w:vAlign w:val="center"/>
                              </w:tcPr>
                              <w:sdt>
                                <w:sdtPr>
                                  <w:rPr>
                                    <w:sz w:val="12"/>
                                    <w:szCs w:val="12"/>
                                  </w:rPr>
                                  <w:alias w:val="{{UserProfile.Brand.Web.Web}}"/>
                                  <w:tag w:val="{&quot;templafy&quot;:{&quot;id&quot;:&quot;c4701df1-a468-4f0b-a1af-2da514e19bb1&quot;}}"/>
                                  <w:id w:val="1443110020"/>
                                </w:sdtPr>
                                <w:sdtContent>
                                  <w:p w14:paraId="79039F20" w14:textId="77777777" w:rsidR="00E46181" w:rsidRDefault="003D3AD8">
                                    <w:pPr>
                                      <w:ind w:left="68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t>www.delta-emea.com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87B81" w14:textId="77777777" w:rsidR="00D20C08" w:rsidRDefault="00D20C08" w:rsidP="00D20C08">
                          <w:pPr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F9938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left:0;text-align:left;margin-left:198.45pt;margin-top:-39.15pt;width:284.2pt;height:82.2pt;z-index:2516613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" filled="f" stroked="f" strokeweight=".5pt">
              <v:textbox inset="0,0,0,0">
                <w:txbxContent>
                  <w:sdt>
                    <w:sdtPr>
                      <w:rPr>
                        <w:b/>
                        <w:bCs/>
                        <w:sz w:val="14"/>
                        <w:szCs w:val="14"/>
                      </w:rPr>
                      <w:alias w:val="UserProfile.Brand.CompanyName"/>
                      <w:tag w:val="{&quot;templafy&quot;:{&quot;id&quot;:&quot;3efff083-9663-4054-8b51-cd21b139bd86&quot;}}"/>
                      <w:id w:val="-785352324"/>
                    </w:sdtPr>
                    <w:sdtContent>
                      <w:p w14:paraId="4E76ACD2" w14:textId="77777777" w:rsidR="00E46181" w:rsidRDefault="003D3AD8">
                        <w:pPr>
                          <w:ind w:left="68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Delta Electronics (Netherlands) B.V.</w:t>
                        </w:r>
                      </w:p>
                    </w:sdtContent>
                  </w:sdt>
                  <w:p w14:paraId="39D0E3DC" w14:textId="77777777" w:rsidR="00D20C08" w:rsidRPr="00552D47" w:rsidRDefault="00D20C08" w:rsidP="00D20C08">
                    <w:pPr>
                      <w:ind w:left="68"/>
                      <w:rPr>
                        <w:b/>
                        <w:bCs/>
                        <w:sz w:val="14"/>
                        <w:szCs w:val="14"/>
                      </w:rPr>
                    </w:pPr>
                  </w:p>
                  <w:p w14:paraId="1DC23428" w14:textId="77777777" w:rsidR="00D20C08" w:rsidRDefault="00000000" w:rsidP="00D20C08">
                    <w:pPr>
                      <w:ind w:left="68"/>
                      <w:rPr>
                        <w:b/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b/>
                          <w:bCs/>
                          <w:sz w:val="14"/>
                          <w:szCs w:val="14"/>
                        </w:rPr>
                        <w:alias w:val="UserProfile.Brand.Address"/>
                        <w:tag w:val="{&quot;templafy&quot;:{&quot;id&quot;:&quot;aedb4e22-cbac-4d22-b5a8-9c6d9b431e03&quot;}}"/>
                        <w:id w:val="-215436312"/>
                      </w:sdtPr>
                      <w:sdtContent>
                        <w:r w:rsidR="003D3AD8">
                          <w:rPr>
                            <w:b/>
                            <w:bCs/>
                            <w:sz w:val="14"/>
                            <w:szCs w:val="14"/>
                          </w:rPr>
                          <w:t>Automotive Campus 260</w:t>
                        </w:r>
                      </w:sdtContent>
                    </w:sdt>
                    <w:r w:rsidR="00D20C08" w:rsidRPr="00552D47">
                      <w:rPr>
                        <w:b/>
                        <w:bCs/>
                        <w:sz w:val="14"/>
                        <w:szCs w:val="14"/>
                      </w:rPr>
                      <w:t xml:space="preserve"> | </w:t>
                    </w:r>
                    <w:sdt>
                      <w:sdtPr>
                        <w:rPr>
                          <w:b/>
                          <w:bCs/>
                          <w:sz w:val="14"/>
                          <w:szCs w:val="14"/>
                        </w:rPr>
                        <w:alias w:val="UserProfile.Brand.Zip"/>
                        <w:tag w:val="{&quot;templafy&quot;:{&quot;id&quot;:&quot;3388227a-42a0-4b3d-aa45-8e490fb782c1&quot;}}"/>
                        <w:id w:val="-7836668"/>
                      </w:sdtPr>
                      <w:sdtContent>
                        <w:r w:rsidR="003D3AD8">
                          <w:rPr>
                            <w:b/>
                            <w:bCs/>
                            <w:sz w:val="14"/>
                            <w:szCs w:val="14"/>
                          </w:rPr>
                          <w:t>5708JZ</w:t>
                        </w:r>
                      </w:sdtContent>
                    </w:sdt>
                    <w:r w:rsidR="00D20C08" w:rsidRPr="004C1323">
                      <w:rPr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14"/>
                          <w:szCs w:val="14"/>
                        </w:rPr>
                        <w:alias w:val="UserProfile.Brand.City"/>
                        <w:tag w:val="{&quot;templafy&quot;:{&quot;id&quot;:&quot;b1ac7dbd-d3b4-4856-b67a-770e6f690b54&quot;}}"/>
                        <w:id w:val="1003560692"/>
                      </w:sdtPr>
                      <w:sdtContent>
                        <w:r w:rsidR="003D3AD8">
                          <w:rPr>
                            <w:b/>
                            <w:bCs/>
                            <w:sz w:val="14"/>
                            <w:szCs w:val="14"/>
                          </w:rPr>
                          <w:t>Helmond</w:t>
                        </w:r>
                      </w:sdtContent>
                    </w:sdt>
                    <w:r w:rsidR="00D20C08" w:rsidRPr="004C1323">
                      <w:rPr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  <w:r w:rsidR="00D20C08" w:rsidRPr="00552D47">
                      <w:rPr>
                        <w:b/>
                        <w:bCs/>
                        <w:sz w:val="14"/>
                        <w:szCs w:val="14"/>
                      </w:rPr>
                      <w:t xml:space="preserve">| </w:t>
                    </w:r>
                    <w:sdt>
                      <w:sdtPr>
                        <w:rPr>
                          <w:b/>
                          <w:bCs/>
                          <w:sz w:val="14"/>
                          <w:szCs w:val="14"/>
                        </w:rPr>
                        <w:alias w:val="UserProfile.Brand.Country"/>
                        <w:tag w:val="{&quot;templafy&quot;:{&quot;id&quot;:&quot;1a579a64-556c-433e-9cfc-9b13779a2189&quot;}}"/>
                        <w:id w:val="-909533684"/>
                      </w:sdtPr>
                      <w:sdtContent>
                        <w:r w:rsidR="003D3AD8">
                          <w:rPr>
                            <w:b/>
                            <w:bCs/>
                            <w:sz w:val="14"/>
                            <w:szCs w:val="14"/>
                          </w:rPr>
                          <w:t>The Netherlands</w:t>
                        </w:r>
                      </w:sdtContent>
                    </w:sdt>
                  </w:p>
                  <w:p w14:paraId="3E57B614" w14:textId="77777777" w:rsidR="00D20C08" w:rsidRDefault="00D20C08" w:rsidP="00D20C08">
                    <w:pPr>
                      <w:ind w:left="57"/>
                      <w:rPr>
                        <w:b/>
                        <w:bCs/>
                        <w:sz w:val="14"/>
                        <w:szCs w:val="14"/>
                      </w:rPr>
                    </w:pPr>
                  </w:p>
                  <w:tbl>
                    <w:tblPr>
                      <w:tblStyle w:val="TableGrid"/>
                      <w:tblW w:w="4569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51"/>
                      <w:gridCol w:w="1276"/>
                      <w:gridCol w:w="351"/>
                      <w:gridCol w:w="2591"/>
                    </w:tblGrid>
                    <w:tr w:rsidR="00D20C08" w14:paraId="68EF28D0" w14:textId="77777777" w:rsidTr="007C3D29">
                      <w:trPr>
                        <w:trHeight w:val="300"/>
                      </w:trPr>
                      <w:tc>
                        <w:tcPr>
                          <w:tcW w:w="351" w:type="dxa"/>
                          <w:vAlign w:val="center"/>
                        </w:tcPr>
                        <w:sdt>
                          <w:sdtPr>
                            <w:alias w:val="Form.WordIcons.Phone"/>
                            <w:tag w:val="{&quot;templafy&quot;:{&quot;id&quot;:&quot;093d3509-ac25-4036-8e4d-ec960f5907e2&quot;}}"/>
                            <w:id w:val="-598790329"/>
                            <w:picture/>
                          </w:sdtPr>
                          <w:sdtContent>
                            <w:p w14:paraId="45F0E50C" w14:textId="77777777" w:rsidR="00D20C08" w:rsidRPr="0059275C" w:rsidRDefault="00D20C08" w:rsidP="0059275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0ABAA1" wp14:editId="4CA67DDE">
                                    <wp:extent cx="162000" cy="157622"/>
                                    <wp:effectExtent l="0" t="0" r="9525" b="9525"/>
                                    <wp:docPr id="2055644179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5644179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00" cy="1576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c>
                      <w:tc>
                        <w:tcPr>
                          <w:tcW w:w="1276" w:type="dxa"/>
                          <w:vAlign w:val="center"/>
                        </w:tc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Phone"/>
                            <w:tag w:val="{&quot;templafy&quot;:{&quot;id&quot;:&quot;773157e1-ced1-4996-8680-1d130d3963ff&quot;}}"/>
                            <w:id w:val="-1966798888"/>
                          </w:sdtPr>
                          <w:sdtContent>
                            <w:p w14:paraId="458FD7A6" w14:textId="77777777" w:rsidR="00E46181" w:rsidRDefault="003D3AD8">
                              <w:pPr>
                                <w:ind w:left="68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+31 408 003 800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351" w:type="dxa"/>
                          <w:vAlign w:val="center"/>
                        </w:tcPr>
                        <w:sdt>
                          <w:sdtPr>
                            <w:rPr>
                              <w:vanish/>
                            </w:rPr>
                            <w:alias w:val="Form.WordIcons.Fax"/>
                            <w:tag w:val="{&quot;templafy&quot;:{&quot;id&quot;:&quot;090c49c0-17b0-4ce7-a23c-e961e6f94db0&quot;}}"/>
                            <w:id w:val="1331868041"/>
                            <w:picture/>
                          </w:sdtPr>
                          <w:sdtContent>
                            <w:p w14:paraId="3A50D06D" w14:textId="77777777" w:rsidR="00D20C08" w:rsidRPr="001D6F63" w:rsidRDefault="00D20C08" w:rsidP="001D6F63">
                              <w:pPr>
                                <w:jc w:val="center"/>
                                <w:rPr>
                                  <w:vanish/>
                                </w:rPr>
                              </w:pPr>
                              <w:r>
                                <w:rPr>
                                  <w:noProof/>
                                  <w:vanish/>
                                </w:rPr>
                                <w:drawing>
                                  <wp:inline distT="0" distB="0" distL="0" distR="0" wp14:anchorId="2A377D26" wp14:editId="2DC8E9EE">
                                    <wp:extent cx="162000" cy="162000"/>
                                    <wp:effectExtent l="0" t="0" r="9525" b="9525"/>
                                    <wp:docPr id="1840403554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40403554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00" cy="1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91" w:type="dxa"/>
                          <w:vAlign w:val="center"/>
                        </w:tc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Fax"/>
                            <w:tag w:val="{&quot;templafy&quot;:{&quot;id&quot;:&quot;8171c937-c86b-4846-b3a0-35d489652908&quot;}}"/>
                            <w:id w:val="1116174300"/>
                          </w:sdtPr>
                          <w:sdtContent>
                            <w:p w14:paraId="4958A643" w14:textId="77777777" w:rsidR="00E46181" w:rsidRDefault="003D3AD8">
                              <w:pPr>
                                <w:ind w:left="68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​</w:t>
                              </w:r>
                            </w:p>
                          </w:sdtContent>
                        </w:sdt>
                      </w:tc>
                    </w:tr>
                    <w:tr w:rsidR="00D20C08" w14:paraId="1AFC864A" w14:textId="77777777" w:rsidTr="007C3D29">
                      <w:trPr>
                        <w:trHeight w:val="300"/>
                      </w:trPr>
                      <w:tc>
                        <w:tcPr>
                          <w:tcW w:w="351" w:type="dxa"/>
                          <w:vAlign w:val="center"/>
                        </w:tcPr>
                        <w:sdt>
                          <w:sdtPr>
                            <w:alias w:val="Form.WordIcons.Email"/>
                            <w:tag w:val="{&quot;templafy&quot;:{&quot;id&quot;:&quot;79059701-1848-4b09-a568-f0896bc5a2cd&quot;}}"/>
                            <w:id w:val="518747433"/>
                            <w:picture/>
                          </w:sdtPr>
                          <w:sdtContent>
                            <w:p w14:paraId="39FD908D" w14:textId="77777777" w:rsidR="00D20C08" w:rsidRPr="00A20D0F" w:rsidRDefault="00D20C08" w:rsidP="00A20D0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C3221C" wp14:editId="4C004D0F">
                                    <wp:extent cx="162000" cy="162000"/>
                                    <wp:effectExtent l="0" t="0" r="9525" b="9525"/>
                                    <wp:docPr id="108033978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033978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00" cy="1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c>
                      <w:tc>
                        <w:tcPr>
                          <w:tcW w:w="1276" w:type="dxa"/>
                          <w:vAlign w:val="center"/>
                        </w:tc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UserProfile.Brand.Email"/>
                            <w:tag w:val="{&quot;templafy&quot;:{&quot;id&quot;:&quot;11f8d991-eb72-4543-8883-0ec482d2bb08&quot;}}"/>
                            <w:id w:val="-1746803273"/>
                          </w:sdtPr>
                          <w:sdtContent>
                            <w:p w14:paraId="4F9F34A8" w14:textId="77777777" w:rsidR="00E46181" w:rsidRDefault="003D3AD8">
                              <w:pPr>
                                <w:ind w:left="68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info@deltaww.com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351" w:type="dxa"/>
                          <w:vAlign w:val="center"/>
                        </w:tcPr>
                        <w:sdt>
                          <w:sdtPr>
                            <w:alias w:val="Form.WordIcons.Website"/>
                            <w:tag w:val="{&quot;templafy&quot;:{&quot;id&quot;:&quot;f77ae12f-bab1-4694-a218-e1dcc3ecdd24&quot;}}"/>
                            <w:id w:val="-1076904759"/>
                            <w:picture/>
                          </w:sdtPr>
                          <w:sdtContent>
                            <w:p w14:paraId="29B3FD28" w14:textId="77777777" w:rsidR="00D20C08" w:rsidRPr="001D6F63" w:rsidRDefault="00D20C08" w:rsidP="001D6F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91DD4" wp14:editId="071A1EA4">
                                    <wp:extent cx="162000" cy="162000"/>
                                    <wp:effectExtent l="0" t="0" r="9525" b="9525"/>
                                    <wp:docPr id="192308343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3083434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00" cy="1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91" w:type="dxa"/>
                          <w:vAlign w:val="center"/>
                        </w:tcPr>
                        <w:sdt>
                          <w:sdtPr>
                            <w:rPr>
                              <w:sz w:val="12"/>
                              <w:szCs w:val="12"/>
                            </w:rPr>
                            <w:alias w:val="{{UserProfile.Brand.Web.Web}}"/>
                            <w:tag w:val="{&quot;templafy&quot;:{&quot;id&quot;:&quot;c4701df1-a468-4f0b-a1af-2da514e19bb1&quot;}}"/>
                            <w:id w:val="1443110020"/>
                          </w:sdtPr>
                          <w:sdtContent>
                            <w:p w14:paraId="79039F20" w14:textId="77777777" w:rsidR="00E46181" w:rsidRDefault="003D3AD8">
                              <w:pPr>
                                <w:ind w:left="68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www.delta-emea.com</w:t>
                              </w:r>
                            </w:p>
                          </w:sdtContent>
                        </w:sdt>
                      </w:tc>
                    </w:tr>
                  </w:tbl>
                  <w:p w14:paraId="64B87B81" w14:textId="77777777" w:rsidR="00D20C08" w:rsidRDefault="00D20C08" w:rsidP="00D20C08">
                    <w:pPr>
                      <w:rPr>
                        <w:b/>
                        <w:bCs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D20C08">
      <w:rPr>
        <w:rFonts w:ascii="Arial" w:hAnsi="Arial" w:cs="Arial"/>
        <w:sz w:val="16"/>
        <w:szCs w:val="16"/>
      </w:rPr>
      <w:t xml:space="preserve"> </w:t>
    </w:r>
    <w:r w:rsidR="00D20C08">
      <w:rPr>
        <w:rFonts w:ascii="Arial" w:hAnsi="Arial" w:cs="Arial"/>
        <w:sz w:val="16"/>
        <w:szCs w:val="16"/>
      </w:rPr>
      <w:tab/>
    </w:r>
    <w:r w:rsidR="00D20C08">
      <w:rPr>
        <w:rFonts w:ascii="Arial" w:hAnsi="Arial" w:cs="Arial"/>
        <w:sz w:val="16"/>
        <w:szCs w:val="16"/>
      </w:rPr>
      <w:tab/>
    </w:r>
  </w:p>
  <w:p w14:paraId="4DD93AAA" w14:textId="77777777" w:rsidR="00D20C08" w:rsidRPr="00E9455C" w:rsidRDefault="00D20C08" w:rsidP="00D20C08">
    <w:pPr>
      <w:pStyle w:val="Header"/>
    </w:pPr>
  </w:p>
  <w:p w14:paraId="21AC63F4" w14:textId="77777777" w:rsidR="00E9455C" w:rsidRPr="00E9455C" w:rsidRDefault="00E9455C" w:rsidP="00E94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84871"/>
    <w:multiLevelType w:val="hybridMultilevel"/>
    <w:tmpl w:val="BE2C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attachedTemplate r:id="rId1"/>
  <w:defaultTabStop w:val="480"/>
  <w:hyphenationZone w:val="425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24"/>
    <w:rsid w:val="00002C00"/>
    <w:rsid w:val="000103AB"/>
    <w:rsid w:val="00011394"/>
    <w:rsid w:val="00027C59"/>
    <w:rsid w:val="00030B04"/>
    <w:rsid w:val="000424DC"/>
    <w:rsid w:val="0005332D"/>
    <w:rsid w:val="000564E6"/>
    <w:rsid w:val="00070813"/>
    <w:rsid w:val="000709CC"/>
    <w:rsid w:val="000A1D05"/>
    <w:rsid w:val="000A6260"/>
    <w:rsid w:val="000B49A2"/>
    <w:rsid w:val="000B5267"/>
    <w:rsid w:val="000C0944"/>
    <w:rsid w:val="000C60CC"/>
    <w:rsid w:val="000D1896"/>
    <w:rsid w:val="000D4981"/>
    <w:rsid w:val="000D5773"/>
    <w:rsid w:val="000E37FC"/>
    <w:rsid w:val="000E6AD2"/>
    <w:rsid w:val="000F1424"/>
    <w:rsid w:val="000F19D9"/>
    <w:rsid w:val="000F4CCA"/>
    <w:rsid w:val="0010100C"/>
    <w:rsid w:val="001014CE"/>
    <w:rsid w:val="00105931"/>
    <w:rsid w:val="001321FB"/>
    <w:rsid w:val="001341EB"/>
    <w:rsid w:val="001375A6"/>
    <w:rsid w:val="00143301"/>
    <w:rsid w:val="00144F55"/>
    <w:rsid w:val="0015137E"/>
    <w:rsid w:val="0015229D"/>
    <w:rsid w:val="001547C5"/>
    <w:rsid w:val="00161933"/>
    <w:rsid w:val="0019271D"/>
    <w:rsid w:val="00196ADC"/>
    <w:rsid w:val="0019759E"/>
    <w:rsid w:val="001A1772"/>
    <w:rsid w:val="001A632E"/>
    <w:rsid w:val="001C0E15"/>
    <w:rsid w:val="001C1CD6"/>
    <w:rsid w:val="001C2B07"/>
    <w:rsid w:val="001C3731"/>
    <w:rsid w:val="001C3DE2"/>
    <w:rsid w:val="001C6C89"/>
    <w:rsid w:val="001D1620"/>
    <w:rsid w:val="001D31CD"/>
    <w:rsid w:val="001D6F63"/>
    <w:rsid w:val="001E0BC5"/>
    <w:rsid w:val="001F44AB"/>
    <w:rsid w:val="001F68FE"/>
    <w:rsid w:val="00200F39"/>
    <w:rsid w:val="0021262A"/>
    <w:rsid w:val="00216052"/>
    <w:rsid w:val="00217CCC"/>
    <w:rsid w:val="00223104"/>
    <w:rsid w:val="002262E3"/>
    <w:rsid w:val="0023166A"/>
    <w:rsid w:val="00231D2E"/>
    <w:rsid w:val="0023247A"/>
    <w:rsid w:val="00232DCC"/>
    <w:rsid w:val="002370FB"/>
    <w:rsid w:val="002500F5"/>
    <w:rsid w:val="002529B8"/>
    <w:rsid w:val="00253068"/>
    <w:rsid w:val="00256C70"/>
    <w:rsid w:val="00262E8D"/>
    <w:rsid w:val="0026734C"/>
    <w:rsid w:val="002674A5"/>
    <w:rsid w:val="0027376E"/>
    <w:rsid w:val="0029715B"/>
    <w:rsid w:val="002A1368"/>
    <w:rsid w:val="002B6159"/>
    <w:rsid w:val="002C2992"/>
    <w:rsid w:val="002C4412"/>
    <w:rsid w:val="002C49D4"/>
    <w:rsid w:val="002E14A8"/>
    <w:rsid w:val="002E3CF3"/>
    <w:rsid w:val="002E4B6E"/>
    <w:rsid w:val="002F26B1"/>
    <w:rsid w:val="002F4CCA"/>
    <w:rsid w:val="002F5B50"/>
    <w:rsid w:val="002F65CF"/>
    <w:rsid w:val="002F6686"/>
    <w:rsid w:val="00301E8C"/>
    <w:rsid w:val="0030391D"/>
    <w:rsid w:val="00304DC5"/>
    <w:rsid w:val="00306A45"/>
    <w:rsid w:val="0031175F"/>
    <w:rsid w:val="00322F14"/>
    <w:rsid w:val="00337B4D"/>
    <w:rsid w:val="00343D1B"/>
    <w:rsid w:val="0034600C"/>
    <w:rsid w:val="00346C08"/>
    <w:rsid w:val="0034754F"/>
    <w:rsid w:val="003542CD"/>
    <w:rsid w:val="003552EF"/>
    <w:rsid w:val="003605D0"/>
    <w:rsid w:val="00363497"/>
    <w:rsid w:val="00363B54"/>
    <w:rsid w:val="00366804"/>
    <w:rsid w:val="00366806"/>
    <w:rsid w:val="00367998"/>
    <w:rsid w:val="00371E31"/>
    <w:rsid w:val="00382336"/>
    <w:rsid w:val="003848FB"/>
    <w:rsid w:val="00384B03"/>
    <w:rsid w:val="0038540B"/>
    <w:rsid w:val="00390737"/>
    <w:rsid w:val="00393364"/>
    <w:rsid w:val="00397628"/>
    <w:rsid w:val="003A43B3"/>
    <w:rsid w:val="003A71FE"/>
    <w:rsid w:val="003A7202"/>
    <w:rsid w:val="003B6B5A"/>
    <w:rsid w:val="003C162E"/>
    <w:rsid w:val="003C30B4"/>
    <w:rsid w:val="003C3F57"/>
    <w:rsid w:val="003C68A2"/>
    <w:rsid w:val="003C764F"/>
    <w:rsid w:val="003D1F71"/>
    <w:rsid w:val="003D3AD8"/>
    <w:rsid w:val="003D558B"/>
    <w:rsid w:val="003E366C"/>
    <w:rsid w:val="003E45C9"/>
    <w:rsid w:val="003E5480"/>
    <w:rsid w:val="003E64E4"/>
    <w:rsid w:val="003E7EC5"/>
    <w:rsid w:val="003F06F1"/>
    <w:rsid w:val="003F1614"/>
    <w:rsid w:val="003F35AE"/>
    <w:rsid w:val="00400BFE"/>
    <w:rsid w:val="0040215C"/>
    <w:rsid w:val="0041394A"/>
    <w:rsid w:val="00413DA2"/>
    <w:rsid w:val="00421CDB"/>
    <w:rsid w:val="00425328"/>
    <w:rsid w:val="0043245E"/>
    <w:rsid w:val="00436F20"/>
    <w:rsid w:val="00441DD9"/>
    <w:rsid w:val="00443CE9"/>
    <w:rsid w:val="0044685B"/>
    <w:rsid w:val="00453AD4"/>
    <w:rsid w:val="004549E0"/>
    <w:rsid w:val="00460004"/>
    <w:rsid w:val="00465707"/>
    <w:rsid w:val="00473A91"/>
    <w:rsid w:val="00473AF0"/>
    <w:rsid w:val="0048110F"/>
    <w:rsid w:val="00481C09"/>
    <w:rsid w:val="00485D8D"/>
    <w:rsid w:val="00486FC2"/>
    <w:rsid w:val="004945CA"/>
    <w:rsid w:val="004A3957"/>
    <w:rsid w:val="004A471B"/>
    <w:rsid w:val="004B2FE1"/>
    <w:rsid w:val="004B71AD"/>
    <w:rsid w:val="004C2E15"/>
    <w:rsid w:val="004C4914"/>
    <w:rsid w:val="004D088E"/>
    <w:rsid w:val="004D31BE"/>
    <w:rsid w:val="004D60CD"/>
    <w:rsid w:val="004E1A1E"/>
    <w:rsid w:val="004F54EA"/>
    <w:rsid w:val="004F5B8C"/>
    <w:rsid w:val="00502147"/>
    <w:rsid w:val="00507295"/>
    <w:rsid w:val="00510FF5"/>
    <w:rsid w:val="00516188"/>
    <w:rsid w:val="00536872"/>
    <w:rsid w:val="00552D47"/>
    <w:rsid w:val="0057257F"/>
    <w:rsid w:val="00580564"/>
    <w:rsid w:val="0059275C"/>
    <w:rsid w:val="005A08CE"/>
    <w:rsid w:val="005A3261"/>
    <w:rsid w:val="005A53AF"/>
    <w:rsid w:val="005B141E"/>
    <w:rsid w:val="005B53EB"/>
    <w:rsid w:val="005B54DF"/>
    <w:rsid w:val="005B7145"/>
    <w:rsid w:val="005B772E"/>
    <w:rsid w:val="005C7D5B"/>
    <w:rsid w:val="005D0F49"/>
    <w:rsid w:val="005D116A"/>
    <w:rsid w:val="005D2989"/>
    <w:rsid w:val="005E626F"/>
    <w:rsid w:val="005E7AD8"/>
    <w:rsid w:val="005F335F"/>
    <w:rsid w:val="005F7AA4"/>
    <w:rsid w:val="00600D4B"/>
    <w:rsid w:val="00601D22"/>
    <w:rsid w:val="006076B7"/>
    <w:rsid w:val="00613686"/>
    <w:rsid w:val="00616C06"/>
    <w:rsid w:val="00617321"/>
    <w:rsid w:val="00621113"/>
    <w:rsid w:val="00623B43"/>
    <w:rsid w:val="006276D7"/>
    <w:rsid w:val="006328D7"/>
    <w:rsid w:val="00633A24"/>
    <w:rsid w:val="00634513"/>
    <w:rsid w:val="00634970"/>
    <w:rsid w:val="00635605"/>
    <w:rsid w:val="00647088"/>
    <w:rsid w:val="00650612"/>
    <w:rsid w:val="006574EB"/>
    <w:rsid w:val="00665A45"/>
    <w:rsid w:val="00666358"/>
    <w:rsid w:val="006753C5"/>
    <w:rsid w:val="00682BC5"/>
    <w:rsid w:val="00682EEA"/>
    <w:rsid w:val="00685604"/>
    <w:rsid w:val="00691567"/>
    <w:rsid w:val="006A3CB3"/>
    <w:rsid w:val="006B0D77"/>
    <w:rsid w:val="006B6AA0"/>
    <w:rsid w:val="006D0568"/>
    <w:rsid w:val="006E0869"/>
    <w:rsid w:val="006E13D4"/>
    <w:rsid w:val="006E2DE2"/>
    <w:rsid w:val="006E4FCA"/>
    <w:rsid w:val="006F1687"/>
    <w:rsid w:val="006F1A97"/>
    <w:rsid w:val="006F1B63"/>
    <w:rsid w:val="006F7AEA"/>
    <w:rsid w:val="00701D7F"/>
    <w:rsid w:val="00705D93"/>
    <w:rsid w:val="0070760E"/>
    <w:rsid w:val="00711CCC"/>
    <w:rsid w:val="007128DA"/>
    <w:rsid w:val="0073104D"/>
    <w:rsid w:val="007323AF"/>
    <w:rsid w:val="00732421"/>
    <w:rsid w:val="007346F2"/>
    <w:rsid w:val="00740B4B"/>
    <w:rsid w:val="00741928"/>
    <w:rsid w:val="007434EF"/>
    <w:rsid w:val="00744791"/>
    <w:rsid w:val="007476A8"/>
    <w:rsid w:val="0075025A"/>
    <w:rsid w:val="00751FD2"/>
    <w:rsid w:val="00754B59"/>
    <w:rsid w:val="007676BA"/>
    <w:rsid w:val="00773292"/>
    <w:rsid w:val="0077602C"/>
    <w:rsid w:val="00777D8B"/>
    <w:rsid w:val="00790761"/>
    <w:rsid w:val="00790C87"/>
    <w:rsid w:val="00793222"/>
    <w:rsid w:val="007938DB"/>
    <w:rsid w:val="00795D96"/>
    <w:rsid w:val="007B36F8"/>
    <w:rsid w:val="007C0668"/>
    <w:rsid w:val="007C2773"/>
    <w:rsid w:val="007C3D29"/>
    <w:rsid w:val="007E0A66"/>
    <w:rsid w:val="007E47C0"/>
    <w:rsid w:val="00804727"/>
    <w:rsid w:val="008168B6"/>
    <w:rsid w:val="008250A7"/>
    <w:rsid w:val="00825D59"/>
    <w:rsid w:val="0082696A"/>
    <w:rsid w:val="008308BB"/>
    <w:rsid w:val="00833FA5"/>
    <w:rsid w:val="00837523"/>
    <w:rsid w:val="00844CFB"/>
    <w:rsid w:val="008453EE"/>
    <w:rsid w:val="0086245F"/>
    <w:rsid w:val="0086264E"/>
    <w:rsid w:val="00864AC9"/>
    <w:rsid w:val="0087010D"/>
    <w:rsid w:val="0087130D"/>
    <w:rsid w:val="00881A13"/>
    <w:rsid w:val="00882AB1"/>
    <w:rsid w:val="008874C0"/>
    <w:rsid w:val="0089017C"/>
    <w:rsid w:val="00891231"/>
    <w:rsid w:val="00892F0A"/>
    <w:rsid w:val="008936FE"/>
    <w:rsid w:val="00894B4D"/>
    <w:rsid w:val="0089701E"/>
    <w:rsid w:val="008A0170"/>
    <w:rsid w:val="008A4F40"/>
    <w:rsid w:val="008A57F3"/>
    <w:rsid w:val="008C1E59"/>
    <w:rsid w:val="008C54D0"/>
    <w:rsid w:val="008D2BAE"/>
    <w:rsid w:val="008D491D"/>
    <w:rsid w:val="008D562B"/>
    <w:rsid w:val="008E1707"/>
    <w:rsid w:val="008E6F0B"/>
    <w:rsid w:val="008F16CA"/>
    <w:rsid w:val="008F6A3B"/>
    <w:rsid w:val="0090676F"/>
    <w:rsid w:val="00906A10"/>
    <w:rsid w:val="00912727"/>
    <w:rsid w:val="00913815"/>
    <w:rsid w:val="00922A8C"/>
    <w:rsid w:val="009258FB"/>
    <w:rsid w:val="00933836"/>
    <w:rsid w:val="00941A41"/>
    <w:rsid w:val="00947AAB"/>
    <w:rsid w:val="009625F2"/>
    <w:rsid w:val="00967E29"/>
    <w:rsid w:val="00973183"/>
    <w:rsid w:val="00973C29"/>
    <w:rsid w:val="0098456B"/>
    <w:rsid w:val="00990F01"/>
    <w:rsid w:val="009930B7"/>
    <w:rsid w:val="009931ED"/>
    <w:rsid w:val="009A0EE1"/>
    <w:rsid w:val="009A1995"/>
    <w:rsid w:val="009A557A"/>
    <w:rsid w:val="009B32D4"/>
    <w:rsid w:val="009D02F8"/>
    <w:rsid w:val="009E216C"/>
    <w:rsid w:val="009F22FC"/>
    <w:rsid w:val="009F2508"/>
    <w:rsid w:val="009F5D6D"/>
    <w:rsid w:val="009F5F56"/>
    <w:rsid w:val="00A04B9B"/>
    <w:rsid w:val="00A14217"/>
    <w:rsid w:val="00A15197"/>
    <w:rsid w:val="00A200BE"/>
    <w:rsid w:val="00A2031B"/>
    <w:rsid w:val="00A205C8"/>
    <w:rsid w:val="00A20D0F"/>
    <w:rsid w:val="00A31613"/>
    <w:rsid w:val="00A33A90"/>
    <w:rsid w:val="00A3517A"/>
    <w:rsid w:val="00A379E5"/>
    <w:rsid w:val="00A45509"/>
    <w:rsid w:val="00A5756C"/>
    <w:rsid w:val="00A61B11"/>
    <w:rsid w:val="00A74E95"/>
    <w:rsid w:val="00A828E0"/>
    <w:rsid w:val="00A84FC8"/>
    <w:rsid w:val="00A867A1"/>
    <w:rsid w:val="00A875BB"/>
    <w:rsid w:val="00AA2093"/>
    <w:rsid w:val="00AA6394"/>
    <w:rsid w:val="00AA79BA"/>
    <w:rsid w:val="00AB1454"/>
    <w:rsid w:val="00AB1E5D"/>
    <w:rsid w:val="00AB6C22"/>
    <w:rsid w:val="00AE3EC2"/>
    <w:rsid w:val="00AF55C6"/>
    <w:rsid w:val="00AF5644"/>
    <w:rsid w:val="00AF7387"/>
    <w:rsid w:val="00B04FCA"/>
    <w:rsid w:val="00B059FD"/>
    <w:rsid w:val="00B1290C"/>
    <w:rsid w:val="00B24C1B"/>
    <w:rsid w:val="00B30541"/>
    <w:rsid w:val="00B31B07"/>
    <w:rsid w:val="00B34AA5"/>
    <w:rsid w:val="00B4561C"/>
    <w:rsid w:val="00B51693"/>
    <w:rsid w:val="00B5425B"/>
    <w:rsid w:val="00B55B82"/>
    <w:rsid w:val="00B57195"/>
    <w:rsid w:val="00B60D54"/>
    <w:rsid w:val="00B662AF"/>
    <w:rsid w:val="00B66D23"/>
    <w:rsid w:val="00B7323B"/>
    <w:rsid w:val="00B83763"/>
    <w:rsid w:val="00B85FA4"/>
    <w:rsid w:val="00B93096"/>
    <w:rsid w:val="00BA0161"/>
    <w:rsid w:val="00BA24EF"/>
    <w:rsid w:val="00BB4679"/>
    <w:rsid w:val="00BB75C4"/>
    <w:rsid w:val="00BC6864"/>
    <w:rsid w:val="00BE21AF"/>
    <w:rsid w:val="00BF1EB0"/>
    <w:rsid w:val="00BF4C08"/>
    <w:rsid w:val="00C00814"/>
    <w:rsid w:val="00C04EE8"/>
    <w:rsid w:val="00C0657C"/>
    <w:rsid w:val="00C06E95"/>
    <w:rsid w:val="00C07B42"/>
    <w:rsid w:val="00C119C7"/>
    <w:rsid w:val="00C13914"/>
    <w:rsid w:val="00C15401"/>
    <w:rsid w:val="00C3203B"/>
    <w:rsid w:val="00C33A13"/>
    <w:rsid w:val="00C60BC8"/>
    <w:rsid w:val="00C62A83"/>
    <w:rsid w:val="00C65912"/>
    <w:rsid w:val="00C70E37"/>
    <w:rsid w:val="00C77AAB"/>
    <w:rsid w:val="00C8412D"/>
    <w:rsid w:val="00C847C5"/>
    <w:rsid w:val="00C87D5E"/>
    <w:rsid w:val="00C91AF1"/>
    <w:rsid w:val="00C9678C"/>
    <w:rsid w:val="00CA16CF"/>
    <w:rsid w:val="00CA2206"/>
    <w:rsid w:val="00CA501A"/>
    <w:rsid w:val="00CB2C90"/>
    <w:rsid w:val="00CC6C00"/>
    <w:rsid w:val="00CD1963"/>
    <w:rsid w:val="00CD3EAB"/>
    <w:rsid w:val="00CD3F84"/>
    <w:rsid w:val="00CD44F2"/>
    <w:rsid w:val="00CE4C95"/>
    <w:rsid w:val="00CE7D58"/>
    <w:rsid w:val="00CF6AED"/>
    <w:rsid w:val="00CF7E34"/>
    <w:rsid w:val="00CF7EB8"/>
    <w:rsid w:val="00D06D02"/>
    <w:rsid w:val="00D12DD8"/>
    <w:rsid w:val="00D20C08"/>
    <w:rsid w:val="00D21C4D"/>
    <w:rsid w:val="00D23E2E"/>
    <w:rsid w:val="00D460BB"/>
    <w:rsid w:val="00D5005F"/>
    <w:rsid w:val="00D526C2"/>
    <w:rsid w:val="00D63D11"/>
    <w:rsid w:val="00D67390"/>
    <w:rsid w:val="00D701DB"/>
    <w:rsid w:val="00D7531B"/>
    <w:rsid w:val="00D767CD"/>
    <w:rsid w:val="00D83386"/>
    <w:rsid w:val="00D840A7"/>
    <w:rsid w:val="00D90AAE"/>
    <w:rsid w:val="00D91647"/>
    <w:rsid w:val="00D94623"/>
    <w:rsid w:val="00DC13A8"/>
    <w:rsid w:val="00DC3216"/>
    <w:rsid w:val="00DC631B"/>
    <w:rsid w:val="00DD210F"/>
    <w:rsid w:val="00DD49A6"/>
    <w:rsid w:val="00DD539A"/>
    <w:rsid w:val="00DE07CD"/>
    <w:rsid w:val="00DE0DB9"/>
    <w:rsid w:val="00DE752C"/>
    <w:rsid w:val="00DF190B"/>
    <w:rsid w:val="00DF46A1"/>
    <w:rsid w:val="00DF659E"/>
    <w:rsid w:val="00E00B0A"/>
    <w:rsid w:val="00E0294F"/>
    <w:rsid w:val="00E03786"/>
    <w:rsid w:val="00E07242"/>
    <w:rsid w:val="00E11501"/>
    <w:rsid w:val="00E14EBB"/>
    <w:rsid w:val="00E20438"/>
    <w:rsid w:val="00E31FB7"/>
    <w:rsid w:val="00E355A0"/>
    <w:rsid w:val="00E445A0"/>
    <w:rsid w:val="00E46181"/>
    <w:rsid w:val="00E60ACF"/>
    <w:rsid w:val="00E65C97"/>
    <w:rsid w:val="00E710EA"/>
    <w:rsid w:val="00E8446E"/>
    <w:rsid w:val="00E9098F"/>
    <w:rsid w:val="00E938E5"/>
    <w:rsid w:val="00E9455C"/>
    <w:rsid w:val="00E9463C"/>
    <w:rsid w:val="00EA1C43"/>
    <w:rsid w:val="00EA1CCC"/>
    <w:rsid w:val="00EA7EBD"/>
    <w:rsid w:val="00EB237D"/>
    <w:rsid w:val="00EB34C1"/>
    <w:rsid w:val="00EB503D"/>
    <w:rsid w:val="00EC6AE2"/>
    <w:rsid w:val="00ED18CC"/>
    <w:rsid w:val="00ED18CE"/>
    <w:rsid w:val="00EF1201"/>
    <w:rsid w:val="00EF1854"/>
    <w:rsid w:val="00F03A72"/>
    <w:rsid w:val="00F13679"/>
    <w:rsid w:val="00F13B8B"/>
    <w:rsid w:val="00F230CA"/>
    <w:rsid w:val="00F252C7"/>
    <w:rsid w:val="00F326F6"/>
    <w:rsid w:val="00F34E97"/>
    <w:rsid w:val="00F414E7"/>
    <w:rsid w:val="00F51B7C"/>
    <w:rsid w:val="00F5478C"/>
    <w:rsid w:val="00F66AF3"/>
    <w:rsid w:val="00F75E1A"/>
    <w:rsid w:val="00F80E1F"/>
    <w:rsid w:val="00F8152A"/>
    <w:rsid w:val="00F83D7B"/>
    <w:rsid w:val="00F84CFF"/>
    <w:rsid w:val="00F85060"/>
    <w:rsid w:val="00F87BC3"/>
    <w:rsid w:val="00F96F7C"/>
    <w:rsid w:val="00FA2892"/>
    <w:rsid w:val="00FA3369"/>
    <w:rsid w:val="00FA46E5"/>
    <w:rsid w:val="00FA68FB"/>
    <w:rsid w:val="00FA6FB2"/>
    <w:rsid w:val="00FB0B68"/>
    <w:rsid w:val="00FB362C"/>
    <w:rsid w:val="00FC4EE7"/>
    <w:rsid w:val="00FE4A49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07B1B"/>
  <w15:docId w15:val="{93A4A7CB-8420-432F-BF9E-919EDA54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PMingLiU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2D47"/>
    <w:rPr>
      <w:rFonts w:asciiTheme="minorHAnsi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F13679"/>
    <w:rPr>
      <w:rFonts w:cs="Times New Roman"/>
      <w:lang w:val="en-US"/>
    </w:rPr>
  </w:style>
  <w:style w:type="paragraph" w:styleId="Footer">
    <w:name w:val="footer"/>
    <w:basedOn w:val="Normal"/>
    <w:link w:val="FooterChar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FooterChar">
    <w:name w:val="Footer Char"/>
    <w:link w:val="Footer"/>
    <w:locked/>
    <w:rsid w:val="00F13679"/>
    <w:rPr>
      <w:rFonts w:cs="Times New Roman"/>
      <w:lang w:val="en-US"/>
    </w:rPr>
  </w:style>
  <w:style w:type="paragraph" w:styleId="BalloonText">
    <w:name w:val="Balloon Text"/>
    <w:basedOn w:val="Normal"/>
    <w:link w:val="BalloonTextChar"/>
    <w:semiHidden/>
    <w:rsid w:val="00F1367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13679"/>
    <w:rPr>
      <w:rFonts w:ascii="Cambria" w:eastAsia="PMingLiU" w:hAnsi="Cambria" w:cs="Times New Roman"/>
      <w:sz w:val="18"/>
      <w:szCs w:val="18"/>
      <w:lang w:val="en-US"/>
    </w:rPr>
  </w:style>
  <w:style w:type="paragraph" w:customStyle="1" w:styleId="FreeForm">
    <w:name w:val="Free Form"/>
    <w:autoRedefine/>
    <w:rsid w:val="00FB0B68"/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Hyperlink">
    <w:name w:val="Hyperlink"/>
    <w:rsid w:val="00200F39"/>
    <w:rPr>
      <w:color w:val="0000FF"/>
      <w:u w:val="single"/>
      <w:lang w:val="en-US"/>
    </w:rPr>
  </w:style>
  <w:style w:type="paragraph" w:customStyle="1" w:styleId="western">
    <w:name w:val="western"/>
    <w:basedOn w:val="Normal"/>
    <w:rsid w:val="00C9678C"/>
    <w:pPr>
      <w:spacing w:before="100" w:beforeAutospacing="1" w:after="142" w:line="288" w:lineRule="auto"/>
    </w:pPr>
    <w:rPr>
      <w:rFonts w:eastAsia="Times New Roman"/>
    </w:rPr>
  </w:style>
  <w:style w:type="table" w:styleId="TableGrid">
    <w:name w:val="Table Grid"/>
    <w:basedOn w:val="TableNormal"/>
    <w:locked/>
    <w:rsid w:val="005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6686"/>
    <w:rPr>
      <w:color w:val="80808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F1424"/>
    <w:rPr>
      <w:color w:val="605E5C"/>
      <w:shd w:val="clear" w:color="auto" w:fill="E1DFDD"/>
    </w:rPr>
  </w:style>
  <w:style w:type="paragraph" w:customStyle="1" w:styleId="Default">
    <w:name w:val="Default"/>
    <w:rsid w:val="002C4412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cb.europa.eu/stats/policy_and_exchange_rates/euro_reference_exchange_rates/html/index.en.html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deltaww.com" TargetMode="Externa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0.emf"/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30.emf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image" Target="media/image3.emf"/><Relationship Id="rId7" Type="http://schemas.openxmlformats.org/officeDocument/2006/relationships/image" Target="media/image6.emf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6" Type="http://schemas.openxmlformats.org/officeDocument/2006/relationships/image" Target="media/image5.emf"/><Relationship Id="rId5" Type="http://schemas.openxmlformats.org/officeDocument/2006/relationships/image" Target="media/image4.emf"/><Relationship Id="rId4" Type="http://schemas.openxmlformats.org/officeDocument/2006/relationships/image" Target="media/image3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mazzullo\AppData\Local\Temp\Templafy\WordVsto\(Sample)%20Title.dotx" TargetMode="External"/></Relationships>
</file>

<file path=word/theme/theme1.xml><?xml version="1.0" encoding="utf-8"?>
<a:theme xmlns:a="http://schemas.openxmlformats.org/drawingml/2006/main" name="Office Theme">
  <a:themeElements>
    <a:clrScheme name="Delta">
      <a:dk1>
        <a:srgbClr val="414141"/>
      </a:dk1>
      <a:lt1>
        <a:sysClr val="window" lastClr="FFFFFF"/>
      </a:lt1>
      <a:dk2>
        <a:srgbClr val="414141"/>
      </a:dk2>
      <a:lt2>
        <a:srgbClr val="F2F2F2"/>
      </a:lt2>
      <a:accent1>
        <a:srgbClr val="586A82"/>
      </a:accent1>
      <a:accent2>
        <a:srgbClr val="0087DC"/>
      </a:accent2>
      <a:accent3>
        <a:srgbClr val="64D7D7"/>
      </a:accent3>
      <a:accent4>
        <a:srgbClr val="B9EB5F"/>
      </a:accent4>
      <a:accent5>
        <a:srgbClr val="FFAA00"/>
      </a:accent5>
      <a:accent6>
        <a:srgbClr val="E53D00"/>
      </a:accent6>
      <a:hlink>
        <a:srgbClr val="0563C1"/>
      </a:hlink>
      <a:folHlink>
        <a:srgbClr val="BFBFB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Behandelaar xmlns="2f7262f3-19e3-4c38-834c-996e2cec5b6c" xsi:nil="true"/>
    <TaxCatchAll xmlns="6b2685c3-cb74-402e-89a3-cd359bd59e48" xsi:nil="true"/>
    <lcf76f155ced4ddcb4097134ff3c332f xmlns="2f7262f3-19e3-4c38-834c-996e2cec5b6c">
      <Terms xmlns="http://schemas.microsoft.com/office/infopath/2007/PartnerControls"/>
    </lcf76f155ced4ddcb4097134ff3c332f>
    <Onderwerp xmlns="2f7262f3-19e3-4c38-834c-996e2cec5b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8E6AD952BA74A855EB02C79D83CD1" ma:contentTypeVersion="21" ma:contentTypeDescription="Een nieuw document maken." ma:contentTypeScope="" ma:versionID="70c7e8f7f8dec0797a309982e418a14f">
  <xsd:schema xmlns:xsd="http://www.w3.org/2001/XMLSchema" xmlns:xs="http://www.w3.org/2001/XMLSchema" xmlns:p="http://schemas.microsoft.com/office/2006/metadata/properties" xmlns:ns2="2f7262f3-19e3-4c38-834c-996e2cec5b6c" xmlns:ns3="6b2685c3-cb74-402e-89a3-cd359bd59e48" targetNamespace="http://schemas.microsoft.com/office/2006/metadata/properties" ma:root="true" ma:fieldsID="dcf1b6941baf25605f9a06755b8e3dd4" ns2:_="" ns3:_="">
    <xsd:import namespace="2f7262f3-19e3-4c38-834c-996e2cec5b6c"/>
    <xsd:import namespace="6b2685c3-cb74-402e-89a3-cd359bd59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nderwerp" minOccurs="0"/>
                <xsd:element ref="ns2:Behandelaa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262f3-19e3-4c38-834c-996e2cec5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derwerp" ma:index="17" nillable="true" ma:displayName="Onderwerp" ma:format="Dropdown" ma:internalName="Onderwerp">
      <xsd:simpleType>
        <xsd:restriction base="dms:Note">
          <xsd:maxLength value="255"/>
        </xsd:restriction>
      </xsd:simpleType>
    </xsd:element>
    <xsd:element name="Behandelaar" ma:index="18" nillable="true" ma:displayName="Behandelaar" ma:format="Dropdown" ma:internalName="Behandelaar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abf9d911-60e3-4694-aed6-bc66dbc4c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685c3-cb74-402e-89a3-cd359bd59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8d5de34-ad4f-44a5-8d4b-69f89eec7447}" ma:internalName="TaxCatchAll" ma:showField="CatchAllData" ma:web="6b2685c3-cb74-402e-89a3-cd359bd59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emplafyTemplateConfiguration><![CDATA[{"elementsMetadata":[{"type":"pictureContentControl","id":"2f523192-ef0d-4e70-81cb-25c63fac6a6f","elementConfiguration":{"inheritDimensions":"{{InheritDimensions.InheritNone}}","width":"{{UserProfile.Brand.Brand.Logo.LogoDualBrandWordWidth}}","height":"","image":"{{UserProfile.Brand.Brand.Logo.LogoDualBrandWord.Image}}","visibility":"","removeAndKeepContent":false,"disableUpdates":false,"type":"image"}},{"type":"pictureContentControl","id":"0f6851de-f7b5-4b12-a227-13da585e8ee7","elementConfiguration":{"inheritDimensions":"{{InheritDimensions.InheritNone}}","width":"{{UserProfile.Brand.Brand.Logo.LogoDualBrandWordWidth}}","height":"","image":"{{UserProfile.Brand.Brand.Logo.LogoDualBrandWord.Image}}","visibility":"","removeAndKeepContent":false,"disableUpdates":false,"type":"image"}},{"type":"pictureContentControl","id":"43e5fe52-d1a6-4347-b0f5-3bd01185610c","elementConfiguration":{"inheritDimensions":"{{InheritDimensions.InheritNone}}","width":"{{UserProfile.Brand.Brand.Logo.LogoWordWidth}}","height":"","image":"{{UserProfile.Brand.Brand.Logo.LogoWord.Image}}","visibility":"","removeAndKeepContent":false,"disableUpdates":false,"type":"image"}},{"type":"pictureContentControl","id":"64ea43f2-0452-4542-8fe3-696ec4a8c59d","elementConfiguration":{"inheritDimensions":"{{InheritDimensions.InheritNone}}","width":"{{UserProfile.Brand.Brand.Logo.LogoWordWidth}}","height":"","image":"{{UserProfile.Brand.Brand.Logo.LogoWord.Image}}","visibility":"","removeAndKeepContent":false,"disableUpdates":false,"type":"image"}},{"type":"pictureContentControl","id":"ab8d185b-93e9-48c5-b41c-cb0a52e0f1b5","elementConfiguration":{"inheritDimensions":"{{InheritDimensions.InheritNone}}","width":"{{UserProfile.Brand.Brand.Logo.LogoDualBrandWordWidth}}","height":"","image":"{{UserProfile.Brand.Brand.Logo.LogoDualBrandWord.Image}}","visibility":"","removeAndKeepContent":false,"disableUpdates":false,"type":"image"}},{"type":"pictureContentControl","id":"239f4eb6-3d4b-4a0c-b438-50cfd55e2b23","elementConfiguration":{"inheritDimensions":"{{InheritDimensions.InheritNone}}","width":"{{UserProfile.Brand.Brand.Logo.LogoDualBrandWordWidth}}","height":"","image":"{{UserProfile.Brand.Brand.Logo.LogoDualBrandWord.Image}}","visibility":"","removeAndKeepContent":false,"disableUpdates":false,"type":"image"}},{"type":"pictureContentControl","id":"86692d17-1330-4667-9428-5508004f892d","elementConfiguration":{"inheritDimensions":"{{InheritDimensions.InheritNone}}","width":"{{UserProfile.Brand.Brand.Logo.LogoWordWidth}}","height":"","image":"{{UserProfile.Brand.Brand.Logo.LogoWord.Image}}","visibility":"","removeAndKeepContent":false,"disableUpdates":false,"type":"image"}},{"type":"pictureContentControl","id":"bd017292-d68d-4556-9ab9-d7b4db26021b","elementConfiguration":{"inheritDimensions":"{{InheritDimensions.InheritNone}}","width":"{{UserProfile.Brand.Brand.Logo.LogoWordWidth}}","height":"","image":"{{UserProfile.Brand.Brand.Logo.LogoWord.Image}}","visibility":"","removeAndKeepContent":false,"disableUpdates":false,"type":"image"}},{"elementConfiguration":{"binding":"{{UserProfile.CompanyName.CompanyName.Name}}","promptAiService":false,"removeAndKeepContent":false,"disableUpdates":false,"type":"text"},"type":"richTextContentControl","id":"3efff083-9663-4054-8b51-cd21b139bd86"},{"elementConfiguration":{"binding":"{{UserProfile.Office.Address}}","promptAiService":false,"removeAndKeepContent":false,"disableUpdates":false,"type":"text"},"type":"richTextContentControl","id":"aedb4e22-cbac-4d22-b5a8-9c6d9b431e03"},{"elementConfiguration":{"binding":"{{UserProfile.Office.Zip}}","promptAiService":false,"removeAndKeepContent":false,"disableUpdates":false,"type":"text"},"type":"richTextContentControl","id":"3388227a-42a0-4b3d-aa45-8e490fb782c1"},{"elementConfiguration":{"binding":"{{UserProfile.Office.City}}","promptAiService":false,"removeAndKeepContent":false,"disableUpdates":false,"type":"text"},"type":"richTextContentControl","id":"b1ac7dbd-d3b4-4856-b67a-770e6f690b54"},{"elementConfiguration":{"binding":"{{UserProfile.Country.Name}}","promptAiService":false,"removeAndKeepContent":false,"disableUpdates":false,"type":"text"},"type":"richTextContentControl","id":"1a579a64-556c-433e-9cfc-9b13779a2189"},{"type":"pictureContentControl","id":"093d3509-ac25-4036-8e4d-ec960f5907e2","elementConfiguration":{"inheritDimensions":"{{InheritDimensions.InheritNone}}","width":"{{UserProfile.Brand.Brand.IconsWord.PhoneWidth}}","height":"","image":"{{UserProfile.Brand.Brand.IconsWord.Phone.Image}}","visibility":"{{IfElse(Equals(UserProfile.Office.Phone,\"\"), VisibilityType.Hidden, VisibilityType.Visible)}}","removeAndKeepContent":false,"disableUpdates":false,"type":"image"}},{"elementConfiguration":{"binding":"{{UserProfile.Office.Phone}}","promptAiService":false,"removeAndKeepContent":false,"disableUpdates":false,"type":"text"},"type":"richTextContentControl","id":"773157e1-ced1-4996-8680-1d130d3963ff"},{"type":"pictureContentControl","id":"090c49c0-17b0-4ce7-a23c-e961e6f94db0","elementConfiguration":{"inheritDimensions":"{{InheritDimensions.InheritNone}}","width":"{{UserProfile.Brand.Brand.IconsWord.FaxWidth}}","height":"","image":"{{UserProfile.Brand.Brand.IconsWord.Fax.Image}}","visibility":"{{IfElse(Equals(UserProfile.Office.Fax,\"\"), VisibilityType.Hidden, VisibilityType.Visible)}}","removeAndKeepContent":false,"disableUpdates":false,"type":"image"}},{"elementConfiguration":{"binding":"{{UserProfile.Office.Fax}}","promptAiService":false,"removeAndKeepContent":false,"disableUpdates":false,"type":"text"},"type":"richTextContentControl","id":"8171c937-c86b-4846-b3a0-35d489652908"},{"type":"pictureContentControl","id":"79059701-1848-4b09-a568-f0896bc5a2cd","elementConfiguration":{"inheritDimensions":"{{InheritDimensions.InheritNone}}","width":"{{UserProfile.Brand.Brand.IconsWord.EmailWidth}}","height":"","image":"{{UserProfile.Brand.Brand.IconsWord.Email.Image}}","visibility":"{{IfElse(Equals(UserProfile.Brand.Email.Name,\"\"), VisibilityType.Hidden, VisibilityType.Visible)}}","removeAndKeepContent":false,"disableUpdates":false,"type":"image"}},{"elementConfiguration":{"binding":"{{UserProfile.Brand.Email.Name}}","promptAiService":false,"removeAndKeepContent":false,"disableUpdates":false,"type":"text"},"type":"richTextContentControl","id":"11f8d991-eb72-4543-8883-0ec482d2bb08"},{"type":"pictureContentControl","id":"f77ae12f-bab1-4694-a218-e1dcc3ecdd24","elementConfiguration":{"inheritDimensions":"{{InheritDimensions.InheritNone}}","width":"{{UserProfile.Brand.Brand.IconsWord.WebsiteWidth}}","height":"","image":"{{UserProfile.Brand.Brand.IconsWord.Website.Image}}","visibility":"{{IfElse(Equals(UserProfile.Brand.Web.Name,\"\"), VisibilityType.Hidden, VisibilityType.Visible)}}","removeAndKeepContent":false,"disableUpdates":false,"type":"image"}},{"elementConfiguration":{"binding":"{{UserProfile.Brand.Web.Web}}","promptAiService":false,"visibility":"","removeAndKeepContent":false,"disableUpdates":false,"type":"text"},"type":"richTextContentControl","id":"c4701df1-a468-4f0b-a1af-2da514e19bb1"},{"elementConfiguration":{"binding":"{{UserProfile.CompanyName.CompanyName.Name}}","promptAiService":false,"removeAndKeepContent":false,"disableUpdates":false,"type":"text"},"type":"richTextContentControl","id":"dfb7a3a6-2c65-4fc5-8f6d-9f29fd9fccda"},{"elementConfiguration":{"binding":"{{UserProfile.Office.Address}}","promptAiService":false,"removeAndKeepContent":false,"disableUpdates":false,"type":"text"},"type":"richTextContentControl","id":"c384cf8b-2a94-483d-a198-de64d9e9e239"},{"elementConfiguration":{"binding":"{{UserProfile.Office.Zip}}","promptAiService":false,"removeAndKeepContent":false,"disableUpdates":false,"type":"text"},"type":"richTextContentControl","id":"d65a3f0a-3f76-4796-8772-73bce2e95155"},{"elementConfiguration":{"binding":"{{UserProfile.Office.City}}","promptAiService":false,"removeAndKeepContent":false,"disableUpdates":false,"type":"text"},"type":"richTextContentControl","id":"4bacb73e-a83c-462c-9481-836ea524d112"},{"elementConfiguration":{"binding":"{{UserProfile.Country.Name}}","promptAiService":false,"removeAndKeepContent":false,"disableUpdates":false,"type":"text"},"type":"richTextContentControl","id":"af19e2fa-d69c-44f3-b2f5-8238ad611e0f"},{"type":"pictureContentControl","id":"aa46bd5e-4aa2-433d-bc90-da1ae1b5eddf","elementConfiguration":{"inheritDimensions":"{{InheritDimensions.InheritNone}}","width":"{{UserProfile.Brand.Brand.IconsWord.PhoneWidth}}","height":"","image":"{{UserProfile.Brand.Brand.IconsWord.Phone.Image}}","visibility":"{{IfElse(Equals(UserProfile.Office.Phone,\"\"), VisibilityType.Hidden, VisibilityType.Visible)}}","removeAndKeepContent":false,"disableUpdates":false,"type":"image"}},{"elementConfiguration":{"binding":"{{UserProfile.Office.Phone}}","promptAiService":false,"removeAndKeepContent":false,"disableUpdates":false,"type":"text"},"type":"richTextContentControl","id":"defaca50-94b3-4fa1-a198-7b408116bfce"},{"type":"pictureContentControl","id":"838a5571-3735-4382-a8d4-3da46084664a","elementConfiguration":{"inheritDimensions":"{{InheritDimensions.InheritNone}}","width":"{{UserProfile.Brand.Brand.IconsWord.FaxWidth}}","height":"","image":"{{UserProfile.Brand.Brand.IconsWord.Fax.Image}}","visibility":"{{IfElse(Equals(UserProfile.Office.Fax,\"\"), VisibilityType.Hidden, VisibilityType.Visible)}}","removeAndKeepContent":false,"disableUpdates":false,"type":"image"}},{"elementConfiguration":{"binding":"{{UserProfile.Office.Fax}}","promptAiService":false,"removeAndKeepContent":false,"disableUpdates":false,"type":"text"},"type":"richTextContentControl","id":"dab8e2f3-2a51-4b9a-a4aa-1357d39a6c72"},{"type":"pictureContentControl","id":"8835f71c-39b2-4ffd-a497-b614f4dd6381","elementConfiguration":{"inheritDimensions":"{{InheritDimensions.InheritNone}}","width":"{{UserProfile.Brand.Brand.IconsWord.EmailWidth}}","height":"","image":"{{UserProfile.Brand.Brand.IconsWord.Email.Image}}","visibility":"{{IfElse(Equals(UserProfile.Brand.Email.Name,\"\"), VisibilityType.Hidden, VisibilityType.Visible)}}","removeAndKeepContent":false,"disableUpdates":false,"type":"image"}},{"elementConfiguration":{"binding":"{{UserProfile.Brand.Email.Name}}","promptAiService":false,"removeAndKeepContent":false,"disableUpdates":false,"type":"text"},"type":"richTextContentControl","id":"e3e8c521-cd75-42dc-902e-d21d85342523"},{"type":"pictureContentControl","id":"666b1392-bebf-4df2-a616-e48f006defbf","elementConfiguration":{"inheritDimensions":"{{InheritDimensions.InheritNone}}","width":"{{UserProfile.Brand.Brand.IconsWord.WebsiteWidth}}","height":"","image":"{{UserProfile.Brand.Brand.IconsWord.Website.Image}}","visibility":"{{IfElse(Equals(UserProfile.Brand.Web.Name,\"\"), VisibilityType.Hidden, VisibilityType.Visible)}}","removeAndKeepContent":false,"disableUpdates":false,"type":"image"}},{"elementConfiguration":{"binding":"{{UserProfile.Brand.Web.Web}}","promptAiService":false,"visibility":"","removeAndKeepContent":false,"disableUpdates":false,"type":"text"},"type":"richTextContentControl","id":"d62eca08-6a41-478a-a762-dee00c1f9835"},{"type":"pictureContentControl","id":"55c99102-ad92-45c1-8c86-d61f9e262418","elementConfiguration":{"inheritDimensions":"{{InheritDimensions.InheritNone}}","width":"{{UserProfile.Brand.Brand.IconsWord.BankWidth}}","height":"","image":"{{UserProfile.Brand.Brand.IconsWord.Bank.Image}}","visibility":"{{IfElse(Equals(UserProfile.CompanyName.BankDetails.ShowBankIcon,\"Hide\"), VisibilityType.Hidden, VisibilityType.Visible)}}","removeAndKeepContent":false,"disableUpdates":false,"type":"image"}},{"type":"pictureContentControl","id":"212a0110-1fc3-47fe-9b6a-ddc55d8fc0d1","elementConfiguration":{"inheritDimensions":"{{InheritDimensions.InheritNone}}","width":"{{UserProfile.Brand.Brand.IconsWord.BankWidth}}","height":"","image":"{{UserProfile.Brand.Brand.IconsWord.Bank.Image}}","visibility":"{{IfElse(Equals(UserProfile.CompanyName.BankDetails.ShowBankIcon,\"Hide\"), VisibilityType.Hidden, VisibilityType.Visible)}}","removeAndKeepContent":false,"disableUpdates":false,"type":"image"}},{"elementConfiguration":{"visibility":"{{IfElse(Equals(UserProfile.CompanyName.BankDetails.EuroBankAccount,\"\"), VisibilityType.Hidden, VisibilityType.Visible)}}","disableUpdates":false,"type":"group"},"type":"richTextContentControl","id":"5c7207c3-3921-40bf-a006-a7e8bbcd4d1d"},{"elementConfiguration":{"binding":"{{UserProfile.CompanyName.BankDetails.EuroBankAccount}}","promptAiService":false,"removeAndKeepContent":false,"disableUpdates":false,"type":"text"},"type":"richTextContentControl","id":"badd0c93-4000-4f6d-b9e5-22290d0cae9d"},{"elementConfiguration":{"visibility":"{{IfElse(Equals(UserProfile.CompanyName.BankDetails.UsdBankAccount,\"\"), VisibilityType.Hidden, VisibilityType.Visible)}}","disableUpdates":false,"type":"group"},"type":"richTextContentControl","id":"831c953c-def3-4a24-93a5-7097cee5970d"},{"elementConfiguration":{"binding":"{{UserProfile.CompanyName.BankDetails.UsdBankAccount}}","promptAiService":false,"removeAndKeepContent":false,"disableUpdates":false,"type":"text"},"type":"richTextContentControl","id":"fdef705a-bac6-46d4-aa21-ed901015a5f9"},{"elementConfiguration":{"visibility":"{{IfElse(Equals(UserProfile.CompanyName.BankDetails.LocalBankAcountOne,\"\"), VisibilityType.Hidden, VisibilityType.Visible)}}","disableUpdates":false,"type":"group"},"type":"richTextContentControl","id":"57c41d8d-99dd-4415-985e-0db46f7e67d7"},{"elementConfiguration":{"binding":"{{UserProfile.CompanyName.BankDetails.LocalBankAcountOne}}","promptAiService":false,"removeAndKeepContent":false,"disableUpdates":false,"type":"text"},"type":"richTextContentControl","id":"3831236e-8ac7-47a4-8863-b0304a7d597c"},{"elementConfiguration":{"visibility":"{{IfElse(Equals(UserProfile.CompanyName.BankDetails.LocalBankAccountTwo,\"\"), VisibilityType.Hidden, VisibilityType.Visible)}}","disableUpdates":false,"type":"group"},"type":"richTextContentControl","id":"18073455-c656-423a-a1be-9da3c3146c5e"},{"elementConfiguration":{"binding":"{{UserProfile.CompanyName.BankDetails.LocalBankAccountTwo}}","promptAiService":false,"removeAndKeepContent":false,"disableUpdates":false,"type":"text"},"type":"richTextContentControl","id":"420e9c1d-d75d-484c-a7ef-48814050818e"},{"elementConfiguration":{"visibility":"{{IfElse(Equals(UserProfile.CompanyName.BankDetails.WordNote,\"\"), VisibilityType.Hidden, VisibilityType.Visible)}}","disableUpdates":false,"type":"group"},"type":"richTextContentControl","id":"44608063-e49e-4033-a09c-d695cd5820a3"},{"elementConfiguration":{"binding":"{{UserProfile.CompanyName.BankDetails.WordNote}}","promptAiService":false,"removeAndKeepContent":false,"disableUpdates":false,"type":"text"},"type":"richTextContentControl","id":"1cea6d12-e282-4b4f-9997-df973522103b"},{"elementConfiguration":{"visibility":"{{IfElse(Equals(UserProfile.CompanyName.BankDetails.EuroBankAccount,\"\"), VisibilityType.Hidden, VisibilityType.Visible)}}","disableUpdates":false,"type":"group"},"type":"richTextContentControl","id":"2856eaca-f307-4ee2-bf90-291658783ff6"},{"elementConfiguration":{"binding":"{{UserProfile.CompanyName.BankDetails.EuroBankAccount}}","promptAiService":false,"removeAndKeepContent":false,"disableUpdates":false,"type":"text"},"type":"richTextContentControl","id":"b1a2b947-fdb2-4955-a940-f3dd28b56deb"},{"elementConfiguration":{"visibility":"{{IfElse(Equals(UserProfile.CompanyName.BankDetails.UsdBankAccount,\"\"), VisibilityType.Hidden, VisibilityType.Visible)}}","disableUpdates":false,"type":"group"},"type":"richTextContentControl","id":"69f67796-e2df-4890-beeb-f6a371652aba"},{"elementConfiguration":{"binding":"{{UserProfile.CompanyName.BankDetails.UsdBankAccount}}","promptAiService":false,"removeAndKeepContent":false,"disableUpdates":false,"type":"text"},"type":"richTextContentControl","id":"34b7cde3-f6e1-4f5a-8170-341a53e9d70a"},{"elementConfiguration":{"visibility":"{{IfElse(Equals(UserProfile.CompanyName.BankDetails.LocalBankAcountOne,\"\"), VisibilityType.Hidden, VisibilityType.Visible)}}","disableUpdates":false,"type":"group"},"type":"richTextContentControl","id":"9edb5003-2250-4a6a-a1b0-23f79f3ceaeb"},{"elementConfiguration":{"binding":"{{UserProfile.CompanyName.BankDetails.LocalBankAcountOne}}","promptAiService":false,"removeAndKeepContent":false,"disableUpdates":false,"type":"text"},"type":"richTextContentControl","id":"7e34c2b5-e297-4a47-bdc8-7977bfecd797"},{"elementConfiguration":{"visibility":"{{IfElse(Equals(UserProfile.CompanyName.BankDetails.LocalBankAccountTwo,\"\"), VisibilityType.Hidden, VisibilityType.Visible)}}","disableUpdates":false,"type":"group"},"type":"richTextContentControl","id":"8428bd22-6173-4637-b93d-ae98b6a3147b"},{"elementConfiguration":{"binding":"{{UserProfile.CompanyName.BankDetails.LocalBankAccountTwo}}","promptAiService":false,"removeAndKeepContent":false,"disableUpdates":false,"type":"text"},"type":"richTextContentControl","id":"0728e551-3e02-4c50-be48-3160f0fdfe52"},{"elementConfiguration":{"visibility":"{{IfElse(Equals(UserProfile.CompanyName.BankDetails.WordNote,\"\"), VisibilityType.Hidden, VisibilityType.Visible)}}","disableUpdates":false,"type":"group"},"type":"richTextContentControl","id":"9e4fbf84-172e-4637-b273-107e787eadb9"},{"elementConfiguration":{"binding":"{{UserProfile.CompanyName.BankDetails.WordNote}}","promptAiService":false,"removeAndKeepContent":false,"disableUpdates":false,"type":"text"},"type":"richTextContentControl","id":"c98911ac-513a-4f13-9e59-423ec9186aed"},{"elementConfiguration":{"visibility":"{{IfElse(Equals(UserProfile.CompanyName.BankDetails.ManagingDirector,\"\"), VisibilityType.Hidden, VisibilityType.Visible)}}","disableUpdates":false,"type":"group"},"type":"richTextContentControl","id":"8211c835-dbbf-41be-a5e8-10bf6ebe89b5"},{"elementConfiguration":{"binding":"{{UserProfile.CompanyName.BankDetails.ManagingDirector}}","promptAiService":false,"removeAndKeepContent":false,"disableUpdates":false,"type":"text"},"type":"richTextContentControl","id":"6fa60c5c-5414-481a-b4e4-d158a8f7a967"},{"elementConfiguration":{"visibility":"{{IfElse(Equals(UserProfile.CompanyName.BankDetails.FirstBankNameOne,\"\"), VisibilityType.Hidden, VisibilityType.Visible)}}","disableUpdates":false,"type":"group"},"type":"richTextContentControl","id":"a6ba87aa-0a52-4100-8ade-b5e75abffd8c"},{"elementConfiguration":{"binding":"{{Translate(\"Bank\")}}","promptAiService":false,"removeAndKeepContent":false,"disableUpdates":false,"type":"text"},"type":"richTextContentControl","id":"f81b36a9-8fdf-4cc8-90c2-a3ec80c8445f"},{"elementConfiguration":{"binding":"{{UserProfile.CompanyName.BankDetails.FirstBankNameOne}}","promptAiService":false,"visibility":"","removeAndKeepContent":false,"disableUpdates":false,"type":"text"},"type":"richTextContentControl","id":"e4100833-2d6b-4381-ba8f-5be6cd993058"},{"elementConfiguration":{"visibility":"{{IfElse(Equals(UserProfile.CompanyName.BankDetails.FirstBankNameTwo,\"\"), VisibilityType.Hidden, VisibilityType.Visible)}}","disableUpdates":false,"type":"group"},"type":"richTextContentControl","id":"9830e851-f105-4f37-9d0f-ca4a3c264129"},{"elementConfiguration":{"binding":"{{UserProfile.CompanyName.BankDetails.FirstBankNameTwo}}","promptAiService":false,"removeAndKeepContent":false,"disableUpdates":false,"type":"text"},"type":"richTextContentControl","id":"9df10b74-e497-4a8d-90a5-0b2922956b00"},{"elementConfiguration":{"visibility":"{{IfElse(Equals(UserProfile.CompanyName.BankDetails.RegistrationOne,\"\"), VisibilityType.Hidden, VisibilityType.Visible)}}","disableUpdates":false,"type":"group"},"type":"richTextContentControl","id":"978855a0-36f1-4cfc-a099-6d03639a4f19"},{"elementConfiguration":{"binding":"{{UserProfile.CompanyName.BankDetails.RegistrationOne}}","promptAiService":false,"removeAndKeepContent":false,"disableUpdates":false,"type":"text"},"type":"richTextContentControl","id":"d0a957aa-402b-4507-807a-20590a90b0fa"},{"elementConfiguration":{"visibility":"{{IfElse(Equals(UserProfile.CompanyName.BankDetails.SecondBankNameOne,\"\"), VisibilityType.Hidden, VisibilityType.Visible)}}","disableUpdates":false,"type":"group"},"type":"richTextContentControl","id":"e8c47087-5ad9-4db8-baa0-3da40d81d8ef"},{"elementConfiguration":{"binding":"{{UserProfile.CompanyName.BankDetails.SecondBankNameOne}}","promptAiService":false,"removeAndKeepContent":false,"disableUpdates":false,"type":"text"},"type":"richTextContentControl","id":"e2922a2d-f1f4-44d0-84c7-d2eb565a262f"},{"elementConfiguration":{"visibility":"{{IfElse(Equals(UserProfile.CompanyName.BankDetails.SecondBankNameTwo,\"\"), VisibilityType.Hidden, VisibilityType.Visible)}}","disableUpdates":false,"type":"group"},"type":"richTextContentControl","id":"8edd72bf-fc45-463c-83cb-34f76ee0ffc2"},{"elementConfiguration":{"binding":"{{UserProfile.CompanyName.BankDetails.SecondBankNameTwo}}","promptAiService":false,"removeAndKeepContent":false,"disableUpdates":false,"type":"text"},"type":"richTextContentControl","id":"ef8a2899-7aa3-4104-882a-8d5b93a0a424"},{"elementConfiguration":{"visibility":"{{IfElse(Equals(UserProfile.CompanyName.BankDetails.RegistrationTwo,\"\"), VisibilityType.Hidden, VisibilityType.Visible)}}","disableUpdates":false,"type":"group"},"type":"richTextContentControl","id":"918e0a68-144a-4dfe-9e04-b78c63b03ea8"},{"elementConfiguration":{"binding":"{{UserProfile.CompanyName.BankDetails.RegistrationTwo}}","promptAiService":false,"removeAndKeepContent":false,"disableUpdates":false,"type":"text"},"type":"richTextContentControl","id":"9712ac1b-0c5b-44aa-b17a-23cb245e2d3c"},{"elementConfiguration":{"visibility":"{{IfElse(Equals(UserProfile.CompanyName.BankDetails.ManagingDirector,\"\"), VisibilityType.Hidden, VisibilityType.Visible)}}","disableUpdates":false,"type":"group"},"type":"richTextContentControl","id":"71a7948a-e003-4190-9da7-6301a718e95a"},{"elementConfiguration":{"binding":"{{UserProfile.CompanyName.BankDetails.ManagingDirector}}","promptAiService":false,"removeAndKeepContent":false,"disableUpdates":false,"type":"text"},"type":"richTextContentControl","id":"4189e0b3-0b8a-4e71-bc58-0f3148ca9b07"},{"elementConfiguration":{"visibility":"{{IfElse(Equals(UserProfile.CompanyName.BankDetails.FirstBankNameOne,\"\"), VisibilityType.Hidden, VisibilityType.Visible)}}","disableUpdates":false,"type":"group"},"type":"richTextContentControl","id":"abc17cc9-dc60-4cdd-9b5e-4612dff28ba9"},{"elementConfiguration":{"binding":"{{Translate(\"Bank\")}}","promptAiService":false,"removeAndKeepContent":false,"disableUpdates":false,"type":"text"},"type":"richTextContentControl","id":"3f6650e0-4f03-4ef2-95e3-795449deb828"},{"elementConfiguration":{"binding":"{{UserProfile.CompanyName.BankDetails.FirstBankNameOne}}","promptAiService":false,"visibility":"","removeAndKeepContent":false,"disableUpdates":false,"type":"text"},"type":"richTextContentControl","id":"5b6edaf3-c000-4012-bd7b-c33a2c653e63"},{"elementConfiguration":{"visibility":"{{IfElse(Equals(UserProfile.CompanyName.BankDetails.FirstBankNameTwo,\"\"), VisibilityType.Hidden, VisibilityType.Visible)}}","disableUpdates":false,"type":"group"},"type":"richTextContentControl","id":"e5789ef0-59d7-41a8-988a-f58bc1101091"},{"elementConfiguration":{"binding":"{{UserProfile.CompanyName.BankDetails.FirstBankNameTwo}}","promptAiService":false,"removeAndKeepContent":false,"disableUpdates":false,"type":"text"},"type":"richTextContentControl","id":"7db8049e-2e43-4fba-9b8d-5fe505b7ed8a"},{"elementConfiguration":{"visibility":"{{IfElse(Equals(UserProfile.CompanyName.BankDetails.RegistrationOne,\"\"), VisibilityType.Hidden, VisibilityType.Visible)}}","disableUpdates":false,"type":"group"},"type":"richTextContentControl","id":"5193b962-54a4-405b-92f0-0bdf0d8d5133"},{"elementConfiguration":{"binding":"{{UserProfile.CompanyName.BankDetails.RegistrationOne}}","promptAiService":false,"removeAndKeepContent":false,"disableUpdates":false,"type":"text"},"type":"richTextContentControl","id":"7a16204f-fa19-48ea-8ec3-319bae4c4f8f"},{"elementConfiguration":{"visibility":"{{IfElse(Equals(UserProfile.CompanyName.BankDetails.SecondBankNameOne,\"\"), VisibilityType.Hidden, VisibilityType.Visible)}}","disableUpdates":false,"type":"group"},"type":"richTextContentControl","id":"26117427-d9d0-4cb3-9638-0686ec2d3178"},{"elementConfiguration":{"binding":"{{UserProfile.CompanyName.BankDetails.SecondBankNameOne}}","promptAiService":false,"removeAndKeepContent":false,"disableUpdates":false,"type":"text"},"type":"richTextContentControl","id":"3ca8a638-6217-4b1d-b923-3955c3b82cba"},{"elementConfiguration":{"visibility":"{{IfElse(Equals(UserProfile.CompanyName.BankDetails.SecondBankNameTwo,\"\"), VisibilityType.Hidden, VisibilityType.Visible)}}","disableUpdates":false,"type":"group"},"type":"richTextContentControl","id":"80c1e71a-78bb-40e1-9b2b-732894b0ae3d"},{"elementConfiguration":{"binding":"{{UserProfile.CompanyName.BankDetails.SecondBankNameTwo}}","promptAiService":false,"removeAndKeepContent":false,"disableUpdates":false,"type":"text"},"type":"richTextContentControl","id":"0f78b097-c57f-4464-ac45-6c75bbcb8ec8"},{"elementConfiguration":{"visibility":"{{IfElse(Equals(UserProfile.CompanyName.BankDetails.RegistrationTwo,\"\"), VisibilityType.Hidden, VisibilityType.Visible)}}","disableUpdates":false,"type":"group"},"type":"richTextContentControl","id":"bd03aa5a-1ed2-48a9-acbe-994496e70271"},{"elementConfiguration":{"binding":"{{UserProfile.CompanyName.BankDetails.RegistrationTwo}}","promptAiService":false,"removeAndKeepContent":false,"disableUpdates":false,"type":"text"},"type":"richTextContentControl","id":"b5c415ab-eba2-4477-bacf-d70b28e545fd"}],"transformationConfigurations":[{"language":"{{UserProfile.DocumentLanguage.Language}}","disableUpdates":false,"type":"proofingLanguage"},{"colorTheme":"{{UserProfile.Brand.Brand.ColorThemes.ColorTheme}}","disableUpdates":false,"originalColorThemeXml":"<a:clrScheme name=\"Office\" xmlns:a=\"http://schemas.openxmlformats.org/drawingml/2006/main\"><a:dk1><a:sysClr val=\"windowText\" lastClr=\"000000\" /></a:dk1><a:lt1><a:sysClr val=\"window\" lastClr=\"FFFFFF\" /></a:lt1><a:dk2><a:srgbClr val=\"1F497D\" /></a:dk2><a:lt2><a:srgbClr val=\"EEECE1\" /></a:lt2><a:accent1><a:srgbClr val=\"4F81BD\" /></a:accent1><a:accent2><a:srgbClr val=\"C0504D\" /></a:accent2><a:accent3><a:srgbClr val=\"9BBB59\" /></a:accent3><a:accent4><a:srgbClr val=\"8064A2\" /></a:accent4><a:accent5><a:srgbClr val=\"4BACC6\" /></a:accent5><a:accent6><a:srgbClr val=\"F79646\" /></a:accent6><a:hlink><a:srgbClr val=\"0000FF\" /></a:hlink><a:folHlink><a:srgbClr val=\"800080\" /></a:folHlink></a:clrScheme>","type":"colorTheme"}],"templateName":"Delta / Vivitek / Eltek Word Template","templateDescription":"","enableDocumentContentUpdater":true,"version":"2.0"}]]></TemplafyTemplateConfiguration>
</file>

<file path=customXml/item4.xml><?xml version="1.0" encoding="utf-8"?>
<TemplafyFormConfiguration><![CDATA[{"formFields":[],"formDataEntries":[]}]]></TemplafyForm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8F420-6471-43CD-81AC-1A9000C01437}">
  <ds:schemaRefs>
    <ds:schemaRef ds:uri="http://schemas.microsoft.com/office/2006/metadata/properties"/>
    <ds:schemaRef ds:uri="2f7262f3-19e3-4c38-834c-996e2cec5b6c"/>
    <ds:schemaRef ds:uri="6b2685c3-cb74-402e-89a3-cd359bd59e48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AA5BD2-EDEF-46DA-B314-2774E3A87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262f3-19e3-4c38-834c-996e2cec5b6c"/>
    <ds:schemaRef ds:uri="6b2685c3-cb74-402e-89a3-cd359bd59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8FB931-75E9-4B35-8968-AF4E31E3727D}">
  <ds:schemaRefs/>
</ds:datastoreItem>
</file>

<file path=customXml/itemProps4.xml><?xml version="1.0" encoding="utf-8"?>
<ds:datastoreItem xmlns:ds="http://schemas.openxmlformats.org/officeDocument/2006/customXml" ds:itemID="{7C708B06-8D87-4A50-9D85-7772CA6E37FC}">
  <ds:schemaRefs/>
</ds:datastoreItem>
</file>

<file path=customXml/itemProps5.xml><?xml version="1.0" encoding="utf-8"?>
<ds:datastoreItem xmlns:ds="http://schemas.openxmlformats.org/officeDocument/2006/customXml" ds:itemID="{04BE2BB1-34B7-4474-873F-B699613B61A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0B17771-6B4E-44B6-89A2-6AAE724E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(Sample) Title.dotx</Template>
  <TotalTime>0</TotalTime>
  <Pages>2</Pages>
  <Words>463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(Sample) Title</vt:lpstr>
      <vt:lpstr>(Sample) Title</vt:lpstr>
    </vt:vector>
  </TitlesOfParts>
  <Company>Delta Electronics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(Sample) Title</dc:title>
  <dc:creator>Giacomo Mazzullo</dc:creator>
  <cp:lastModifiedBy>Markus Gensler</cp:lastModifiedBy>
  <cp:revision>80</cp:revision>
  <cp:lastPrinted>2025-08-07T04:21:00Z</cp:lastPrinted>
  <dcterms:created xsi:type="dcterms:W3CDTF">2024-11-04T15:57:00Z</dcterms:created>
  <dcterms:modified xsi:type="dcterms:W3CDTF">2025-10-29T08:40:00Z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0x010100AED8E6AD952BA74A855EB02C79D83CD1</vt:lpwstr>
  </property>
  <property fmtid="{D5CDD505-2E9C-101B-9397-08002B2CF9AE}" pid="3" name="Order">
    <vt:r8>1600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ediaServiceImageTags">
    <vt:lpwstr/>
  </property>
  <property fmtid="{D5CDD505-2E9C-101B-9397-08002B2CF9AE}" pid="7" name="TemplafyTenantId">
    <vt:lpwstr>delta</vt:lpwstr>
  </property>
  <property fmtid="{D5CDD505-2E9C-101B-9397-08002B2CF9AE}" pid="8" name="TemplafyTemplateId">
    <vt:lpwstr>637691161917264271</vt:lpwstr>
  </property>
  <property fmtid="{D5CDD505-2E9C-101B-9397-08002B2CF9AE}" pid="9" name="TemplafyUserProfileId">
    <vt:lpwstr>793710385945380301</vt:lpwstr>
  </property>
  <property fmtid="{D5CDD505-2E9C-101B-9397-08002B2CF9AE}" pid="10" name="TemplafyLanguageCode">
    <vt:lpwstr>en-US</vt:lpwstr>
  </property>
  <property fmtid="{D5CDD505-2E9C-101B-9397-08002B2CF9AE}" pid="11" name="TemplafyFromBlank">
    <vt:bool>false</vt:bool>
  </property>
</Properties>
</file>